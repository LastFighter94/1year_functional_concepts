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8464B" w14:textId="77777777" w:rsidR="00283951" w:rsidRPr="00C612F7" w:rsidRDefault="00E41E23" w:rsidP="0038235F">
      <w:pPr>
        <w:pStyle w:val="1"/>
        <w:rPr>
          <w:rFonts w:asciiTheme="minorHAnsi" w:hAnsiTheme="minorHAnsi" w:cstheme="minorHAnsi"/>
        </w:rPr>
      </w:pPr>
      <w:bookmarkStart w:id="0" w:name="_GoBack"/>
      <w:bookmarkEnd w:id="0"/>
      <w:r w:rsidRPr="00C612F7">
        <w:rPr>
          <w:rFonts w:asciiTheme="minorHAnsi" w:hAnsiTheme="minorHAnsi" w:cstheme="minorHAnsi"/>
        </w:rPr>
        <w:t>Тестовое задание</w:t>
      </w:r>
    </w:p>
    <w:p w14:paraId="3FD8464C" w14:textId="77777777" w:rsidR="00E41E23" w:rsidRPr="00C612F7" w:rsidRDefault="00E41E23" w:rsidP="000320A7">
      <w:pPr>
        <w:pStyle w:val="2"/>
        <w:rPr>
          <w:rFonts w:asciiTheme="minorHAnsi" w:hAnsiTheme="minorHAnsi" w:cstheme="minorHAnsi"/>
          <w:sz w:val="32"/>
          <w:szCs w:val="32"/>
        </w:rPr>
      </w:pPr>
      <w:r w:rsidRPr="00C612F7">
        <w:rPr>
          <w:rFonts w:asciiTheme="minorHAnsi" w:hAnsiTheme="minorHAnsi" w:cstheme="minorHAnsi"/>
        </w:rPr>
        <w:t xml:space="preserve">Вёрстка и программирование </w:t>
      </w:r>
      <w:r w:rsidR="00014067" w:rsidRPr="00C612F7">
        <w:rPr>
          <w:rFonts w:asciiTheme="minorHAnsi" w:hAnsiTheme="minorHAnsi" w:cstheme="minorHAnsi"/>
        </w:rPr>
        <w:t>Таблицы пользователей</w:t>
      </w:r>
    </w:p>
    <w:p w14:paraId="3FD8464D" w14:textId="77777777" w:rsidR="00E41E23" w:rsidRPr="00C612F7" w:rsidRDefault="00E41E23" w:rsidP="00E41E23">
      <w:pPr>
        <w:pStyle w:val="4"/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>Вводная</w:t>
      </w:r>
    </w:p>
    <w:p w14:paraId="3FD8464E" w14:textId="77777777" w:rsidR="00E41E23" w:rsidRPr="00C612F7" w:rsidRDefault="00E41E23" w:rsidP="00E719A7">
      <w:pPr>
        <w:rPr>
          <w:rFonts w:asciiTheme="minorHAnsi" w:hAnsiTheme="minorHAnsi" w:cstheme="minorHAnsi"/>
        </w:rPr>
      </w:pPr>
      <w:r w:rsidRPr="00C612F7">
        <w:rPr>
          <w:rStyle w:val="ab"/>
          <w:rFonts w:asciiTheme="minorHAnsi" w:eastAsia="Calibri" w:hAnsiTheme="minorHAnsi" w:cstheme="minorHAnsi"/>
        </w:rPr>
        <w:t>На реализацию отводится 5 дней</w:t>
      </w:r>
      <w:r w:rsidRPr="00C612F7">
        <w:rPr>
          <w:rFonts w:asciiTheme="minorHAnsi" w:hAnsiTheme="minorHAnsi" w:cstheme="minorHAnsi"/>
        </w:rPr>
        <w:t>.</w:t>
      </w:r>
      <w:r w:rsidR="000770C2" w:rsidRPr="00C612F7">
        <w:rPr>
          <w:rFonts w:asciiTheme="minorHAnsi" w:hAnsiTheme="minorHAnsi" w:cstheme="minorHAnsi"/>
        </w:rPr>
        <w:t xml:space="preserve"> </w:t>
      </w:r>
    </w:p>
    <w:p w14:paraId="3FD8464F" w14:textId="77777777" w:rsidR="00E41E23" w:rsidRPr="00C612F7" w:rsidRDefault="00E41E23" w:rsidP="00E41E23">
      <w:pPr>
        <w:pStyle w:val="4"/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>Задание</w:t>
      </w:r>
    </w:p>
    <w:p w14:paraId="3FD84651" w14:textId="18BFBB43" w:rsidR="00E719A7" w:rsidRDefault="00E41E23" w:rsidP="004F70B1">
      <w:pPr>
        <w:pStyle w:val="LMM-text"/>
        <w:numPr>
          <w:ilvl w:val="0"/>
          <w:numId w:val="34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 xml:space="preserve">Сверстать страницу </w:t>
      </w:r>
      <w:r w:rsidR="00D26AAF" w:rsidRPr="00C612F7">
        <w:rPr>
          <w:rFonts w:asciiTheme="minorHAnsi" w:hAnsiTheme="minorHAnsi" w:cstheme="minorHAnsi"/>
        </w:rPr>
        <w:t xml:space="preserve">согласно </w:t>
      </w:r>
      <w:r w:rsidR="004F70B1">
        <w:rPr>
          <w:rFonts w:asciiTheme="minorHAnsi" w:hAnsiTheme="minorHAnsi" w:cstheme="minorHAnsi"/>
        </w:rPr>
        <w:t>макету</w:t>
      </w:r>
      <w:r w:rsidRPr="00C612F7">
        <w:rPr>
          <w:rFonts w:asciiTheme="minorHAnsi" w:hAnsiTheme="minorHAnsi" w:cstheme="minorHAnsi"/>
        </w:rPr>
        <w:t>.</w:t>
      </w:r>
      <w:r w:rsidR="004F70B1">
        <w:rPr>
          <w:rFonts w:asciiTheme="minorHAnsi" w:hAnsiTheme="minorHAnsi" w:cstheme="minorHAnsi"/>
        </w:rPr>
        <w:t xml:space="preserve"> Ссылка на макет: </w:t>
      </w:r>
      <w:hyperlink r:id="rId11" w:history="1">
        <w:r w:rsidR="004F70B1" w:rsidRPr="00372317">
          <w:rPr>
            <w:rStyle w:val="a8"/>
            <w:rFonts w:asciiTheme="minorHAnsi" w:hAnsiTheme="minorHAnsi" w:cstheme="minorHAnsi"/>
            <w:sz w:val="20"/>
          </w:rPr>
          <w:t>https://www.figma.com/file/Ie7OB6ojFjU4a1YEGZ5OXE/%D0%9E%D1%84%D0%BE%D1%80%D0%BC%D0%B8%D1%82%D1%8C-%D1%82%D0%B0%D0%B1%D0%BB%D0%B8%D1%86%D1%83-%D0%B4%D0%BB%D1%8F-%D0%B2%D0%B5%D1%80%D1%81%D1%82%D0%BA%D0%B8-(Copy)?node-id=101%3A2</w:t>
        </w:r>
      </w:hyperlink>
    </w:p>
    <w:p w14:paraId="3FD84652" w14:textId="77777777" w:rsidR="00D26AAF" w:rsidRPr="00C612F7" w:rsidRDefault="00D26AAF" w:rsidP="00D26AAF">
      <w:pPr>
        <w:pStyle w:val="LMM-text"/>
        <w:numPr>
          <w:ilvl w:val="0"/>
          <w:numId w:val="34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>На стороне клиента реализовать следующий функционал:</w:t>
      </w:r>
    </w:p>
    <w:p w14:paraId="3FD84653" w14:textId="77777777" w:rsidR="00D26AAF" w:rsidRPr="00C612F7" w:rsidRDefault="00D26AAF" w:rsidP="00D26AAF">
      <w:pPr>
        <w:pStyle w:val="LMM-text"/>
        <w:numPr>
          <w:ilvl w:val="0"/>
          <w:numId w:val="37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 xml:space="preserve">Возможность поиска пользователей по имени пользователя или </w:t>
      </w:r>
      <w:r w:rsidRPr="00C612F7">
        <w:rPr>
          <w:rFonts w:asciiTheme="minorHAnsi" w:hAnsiTheme="minorHAnsi" w:cstheme="minorHAnsi"/>
          <w:lang w:val="en-US"/>
        </w:rPr>
        <w:t>e</w:t>
      </w:r>
      <w:r w:rsidRPr="00C612F7">
        <w:rPr>
          <w:rFonts w:asciiTheme="minorHAnsi" w:hAnsiTheme="minorHAnsi" w:cstheme="minorHAnsi"/>
        </w:rPr>
        <w:t>-</w:t>
      </w:r>
      <w:r w:rsidRPr="00C612F7">
        <w:rPr>
          <w:rFonts w:asciiTheme="minorHAnsi" w:hAnsiTheme="minorHAnsi" w:cstheme="minorHAnsi"/>
          <w:lang w:val="en-US"/>
        </w:rPr>
        <w:t>mail</w:t>
      </w:r>
      <w:r w:rsidR="003A5FF4" w:rsidRPr="00C612F7">
        <w:rPr>
          <w:rFonts w:asciiTheme="minorHAnsi" w:hAnsiTheme="minorHAnsi" w:cstheme="minorHAnsi"/>
        </w:rPr>
        <w:t xml:space="preserve"> адресу</w:t>
      </w:r>
    </w:p>
    <w:p w14:paraId="3FD84654" w14:textId="77777777" w:rsidR="00D26AAF" w:rsidRPr="00C612F7" w:rsidRDefault="00D26AAF" w:rsidP="00D26AAF">
      <w:pPr>
        <w:pStyle w:val="LMM-text"/>
        <w:numPr>
          <w:ilvl w:val="0"/>
          <w:numId w:val="37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 xml:space="preserve">Возможность сортировки таблицы по следующим полям: дата регистрации, </w:t>
      </w:r>
      <w:r w:rsidRPr="00C612F7">
        <w:rPr>
          <w:rFonts w:asciiTheme="minorHAnsi" w:hAnsiTheme="minorHAnsi" w:cstheme="minorHAnsi"/>
          <w:lang w:val="en-US"/>
        </w:rPr>
        <w:t>rating</w:t>
      </w:r>
    </w:p>
    <w:p w14:paraId="3FD84655" w14:textId="52291EE3" w:rsidR="00D26AAF" w:rsidRPr="00C612F7" w:rsidRDefault="00D26AAF" w:rsidP="00D26AAF">
      <w:pPr>
        <w:pStyle w:val="LMM-text"/>
        <w:numPr>
          <w:ilvl w:val="0"/>
          <w:numId w:val="37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 xml:space="preserve">Реализовать пагинацию </w:t>
      </w:r>
    </w:p>
    <w:p w14:paraId="3FD84656" w14:textId="0BDD30B0" w:rsidR="00D26AAF" w:rsidRPr="00C612F7" w:rsidRDefault="00D26AAF" w:rsidP="003A5FF4">
      <w:pPr>
        <w:pStyle w:val="LMM-text"/>
        <w:numPr>
          <w:ilvl w:val="0"/>
          <w:numId w:val="37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>Реализовать возможность удалить пользователя из списка</w:t>
      </w:r>
    </w:p>
    <w:p w14:paraId="3FD84657" w14:textId="77777777" w:rsidR="00D26AAF" w:rsidRPr="00C612F7" w:rsidRDefault="00D26AAF" w:rsidP="00D26AAF">
      <w:pPr>
        <w:pStyle w:val="4"/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>Описание</w:t>
      </w:r>
      <w:r w:rsidR="003A5FF4" w:rsidRPr="00C612F7">
        <w:rPr>
          <w:rFonts w:asciiTheme="minorHAnsi" w:hAnsiTheme="minorHAnsi" w:cstheme="minorHAnsi"/>
        </w:rPr>
        <w:t xml:space="preserve"> функционала</w:t>
      </w:r>
    </w:p>
    <w:p w14:paraId="3FD84658" w14:textId="77777777" w:rsidR="00014067" w:rsidRPr="00C612F7" w:rsidRDefault="00D23730" w:rsidP="003A5FF4">
      <w:pPr>
        <w:pStyle w:val="LMM-text"/>
        <w:numPr>
          <w:ilvl w:val="0"/>
          <w:numId w:val="39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 xml:space="preserve">Поля таблицы должны содержать следующие данные: </w:t>
      </w:r>
    </w:p>
    <w:p w14:paraId="3FD84659" w14:textId="77777777" w:rsidR="00D23730" w:rsidRPr="00C612F7" w:rsidRDefault="00D26AAF" w:rsidP="00D23730">
      <w:pPr>
        <w:pStyle w:val="LMM-text"/>
        <w:numPr>
          <w:ilvl w:val="0"/>
          <w:numId w:val="35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>Имя пользователя</w:t>
      </w:r>
    </w:p>
    <w:p w14:paraId="3FD8465A" w14:textId="77777777" w:rsidR="00D23730" w:rsidRPr="00C612F7" w:rsidRDefault="00D23730" w:rsidP="00D23730">
      <w:pPr>
        <w:pStyle w:val="LMM-text"/>
        <w:numPr>
          <w:ilvl w:val="0"/>
          <w:numId w:val="35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  <w:lang w:val="en-US"/>
        </w:rPr>
        <w:t>E-mail</w:t>
      </w:r>
    </w:p>
    <w:p w14:paraId="3FD8465B" w14:textId="77777777" w:rsidR="00D23730" w:rsidRPr="00C612F7" w:rsidRDefault="00D23730" w:rsidP="00D23730">
      <w:pPr>
        <w:pStyle w:val="LMM-text"/>
        <w:numPr>
          <w:ilvl w:val="0"/>
          <w:numId w:val="35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>Дата регистрации</w:t>
      </w:r>
    </w:p>
    <w:p w14:paraId="3FD8465C" w14:textId="77777777" w:rsidR="00D26AAF" w:rsidRPr="00C612F7" w:rsidRDefault="00D23730" w:rsidP="00D26AAF">
      <w:pPr>
        <w:pStyle w:val="LMM-text"/>
        <w:numPr>
          <w:ilvl w:val="0"/>
          <w:numId w:val="35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>Рейтинг пользователя</w:t>
      </w:r>
    </w:p>
    <w:p w14:paraId="3FD8465D" w14:textId="77777777" w:rsidR="00D26AAF" w:rsidRPr="00C612F7" w:rsidRDefault="00D26AAF" w:rsidP="00D26AAF">
      <w:pPr>
        <w:pStyle w:val="LMM-text"/>
        <w:rPr>
          <w:rFonts w:asciiTheme="minorHAnsi" w:hAnsiTheme="minorHAnsi" w:cstheme="minorHAnsi"/>
        </w:rPr>
      </w:pPr>
    </w:p>
    <w:p w14:paraId="3FD8465E" w14:textId="77777777" w:rsidR="00D26AAF" w:rsidRPr="00C612F7" w:rsidRDefault="00D23730" w:rsidP="00D23730">
      <w:pPr>
        <w:pStyle w:val="LMM-text"/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 xml:space="preserve">Для получения списка пользователей выполнить </w:t>
      </w:r>
      <w:r w:rsidRPr="00C612F7">
        <w:rPr>
          <w:rFonts w:asciiTheme="minorHAnsi" w:hAnsiTheme="minorHAnsi" w:cstheme="minorHAnsi"/>
          <w:lang w:val="en-US"/>
        </w:rPr>
        <w:t>GET</w:t>
      </w:r>
      <w:r w:rsidRPr="00C612F7">
        <w:rPr>
          <w:rFonts w:asciiTheme="minorHAnsi" w:hAnsiTheme="minorHAnsi" w:cstheme="minorHAnsi"/>
        </w:rPr>
        <w:t xml:space="preserve"> запрос на следующий </w:t>
      </w:r>
      <w:proofErr w:type="spellStart"/>
      <w:r w:rsidRPr="00C612F7">
        <w:rPr>
          <w:rFonts w:asciiTheme="minorHAnsi" w:hAnsiTheme="minorHAnsi" w:cstheme="minorHAnsi"/>
          <w:lang w:val="en-US"/>
        </w:rPr>
        <w:t>url</w:t>
      </w:r>
      <w:proofErr w:type="spellEnd"/>
      <w:r w:rsidRPr="00C612F7">
        <w:rPr>
          <w:rFonts w:asciiTheme="minorHAnsi" w:hAnsiTheme="minorHAnsi" w:cstheme="minorHAnsi"/>
        </w:rPr>
        <w:t xml:space="preserve">: </w:t>
      </w:r>
      <w:hyperlink r:id="rId12" w:history="1">
        <w:r w:rsidRPr="00C612F7">
          <w:rPr>
            <w:rStyle w:val="a8"/>
            <w:rFonts w:asciiTheme="minorHAnsi" w:hAnsiTheme="minorHAnsi" w:cstheme="minorHAnsi"/>
          </w:rPr>
          <w:t>https://5ebbb8e5f2cfeb001697d05c.mockapi.io/users</w:t>
        </w:r>
      </w:hyperlink>
    </w:p>
    <w:p w14:paraId="3FD8465F" w14:textId="77777777" w:rsidR="00E719A7" w:rsidRPr="00C612F7" w:rsidRDefault="00E719A7" w:rsidP="00D23730">
      <w:pPr>
        <w:pStyle w:val="LMM-text"/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>В ответ приходит список пользователей со следующими полями:</w:t>
      </w:r>
    </w:p>
    <w:p w14:paraId="3FD84660" w14:textId="77777777" w:rsidR="00E719A7" w:rsidRPr="00C612F7" w:rsidRDefault="00E719A7" w:rsidP="00E719A7">
      <w:pPr>
        <w:pStyle w:val="LMM-text"/>
        <w:numPr>
          <w:ilvl w:val="0"/>
          <w:numId w:val="38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  <w:lang w:val="en-US"/>
        </w:rPr>
        <w:t>id</w:t>
      </w:r>
      <w:r w:rsidRPr="00C612F7">
        <w:rPr>
          <w:rFonts w:asciiTheme="minorHAnsi" w:hAnsiTheme="minorHAnsi" w:cstheme="minorHAnsi"/>
        </w:rPr>
        <w:t xml:space="preserve"> – Уникальный номер пользователя</w:t>
      </w:r>
    </w:p>
    <w:p w14:paraId="3FD84661" w14:textId="77777777" w:rsidR="00E719A7" w:rsidRPr="00C612F7" w:rsidRDefault="00E719A7" w:rsidP="00E719A7">
      <w:pPr>
        <w:pStyle w:val="LMM-text"/>
        <w:numPr>
          <w:ilvl w:val="0"/>
          <w:numId w:val="38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  <w:lang w:val="en-US"/>
        </w:rPr>
        <w:t>username</w:t>
      </w:r>
      <w:r w:rsidRPr="00C612F7">
        <w:rPr>
          <w:rFonts w:asciiTheme="minorHAnsi" w:hAnsiTheme="minorHAnsi" w:cstheme="minorHAnsi"/>
        </w:rPr>
        <w:t xml:space="preserve"> – Имя пользователя</w:t>
      </w:r>
    </w:p>
    <w:p w14:paraId="3FD84662" w14:textId="77777777" w:rsidR="00E719A7" w:rsidRPr="00C612F7" w:rsidRDefault="00E719A7" w:rsidP="00E719A7">
      <w:pPr>
        <w:pStyle w:val="LMM-text"/>
        <w:numPr>
          <w:ilvl w:val="0"/>
          <w:numId w:val="38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  <w:lang w:val="en-US"/>
        </w:rPr>
        <w:t>email</w:t>
      </w:r>
      <w:r w:rsidRPr="00C612F7">
        <w:rPr>
          <w:rFonts w:asciiTheme="minorHAnsi" w:hAnsiTheme="minorHAnsi" w:cstheme="minorHAnsi"/>
        </w:rPr>
        <w:t xml:space="preserve"> – </w:t>
      </w:r>
      <w:r w:rsidRPr="00C612F7">
        <w:rPr>
          <w:rFonts w:asciiTheme="minorHAnsi" w:hAnsiTheme="minorHAnsi" w:cstheme="minorHAnsi"/>
          <w:lang w:val="en-US"/>
        </w:rPr>
        <w:t>e</w:t>
      </w:r>
      <w:r w:rsidRPr="00C612F7">
        <w:rPr>
          <w:rFonts w:asciiTheme="minorHAnsi" w:hAnsiTheme="minorHAnsi" w:cstheme="minorHAnsi"/>
        </w:rPr>
        <w:t>-</w:t>
      </w:r>
      <w:r w:rsidRPr="00C612F7">
        <w:rPr>
          <w:rFonts w:asciiTheme="minorHAnsi" w:hAnsiTheme="minorHAnsi" w:cstheme="minorHAnsi"/>
          <w:lang w:val="en-US"/>
        </w:rPr>
        <w:t>mail</w:t>
      </w:r>
      <w:r w:rsidRPr="00C612F7">
        <w:rPr>
          <w:rFonts w:asciiTheme="minorHAnsi" w:hAnsiTheme="minorHAnsi" w:cstheme="minorHAnsi"/>
        </w:rPr>
        <w:t xml:space="preserve"> адрес пользователя</w:t>
      </w:r>
    </w:p>
    <w:p w14:paraId="3FD84663" w14:textId="77777777" w:rsidR="00E719A7" w:rsidRPr="00C612F7" w:rsidRDefault="00E719A7" w:rsidP="00E719A7">
      <w:pPr>
        <w:pStyle w:val="LMM-text"/>
        <w:numPr>
          <w:ilvl w:val="0"/>
          <w:numId w:val="38"/>
        </w:numPr>
        <w:rPr>
          <w:rFonts w:asciiTheme="minorHAnsi" w:hAnsiTheme="minorHAnsi" w:cstheme="minorHAnsi"/>
        </w:rPr>
      </w:pPr>
      <w:proofErr w:type="spellStart"/>
      <w:r w:rsidRPr="00C612F7">
        <w:rPr>
          <w:rFonts w:asciiTheme="minorHAnsi" w:hAnsiTheme="minorHAnsi" w:cstheme="minorHAnsi"/>
          <w:lang w:val="en-US"/>
        </w:rPr>
        <w:t>registration_date</w:t>
      </w:r>
      <w:proofErr w:type="spellEnd"/>
      <w:r w:rsidRPr="00C612F7">
        <w:rPr>
          <w:rFonts w:asciiTheme="minorHAnsi" w:hAnsiTheme="minorHAnsi" w:cstheme="minorHAnsi"/>
          <w:lang w:val="en-US"/>
        </w:rPr>
        <w:t xml:space="preserve"> – </w:t>
      </w:r>
      <w:r w:rsidRPr="00C612F7">
        <w:rPr>
          <w:rFonts w:asciiTheme="minorHAnsi" w:hAnsiTheme="minorHAnsi" w:cstheme="minorHAnsi"/>
        </w:rPr>
        <w:t>дата регистрации</w:t>
      </w:r>
    </w:p>
    <w:p w14:paraId="3FD84664" w14:textId="77777777" w:rsidR="00E719A7" w:rsidRPr="00C612F7" w:rsidRDefault="00E719A7" w:rsidP="00E719A7">
      <w:pPr>
        <w:pStyle w:val="LMM-text"/>
        <w:numPr>
          <w:ilvl w:val="0"/>
          <w:numId w:val="38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  <w:lang w:val="en-US"/>
        </w:rPr>
        <w:t xml:space="preserve">rating – </w:t>
      </w:r>
      <w:r w:rsidRPr="00C612F7">
        <w:rPr>
          <w:rFonts w:asciiTheme="minorHAnsi" w:hAnsiTheme="minorHAnsi" w:cstheme="minorHAnsi"/>
        </w:rPr>
        <w:t>рейтинг пользователя</w:t>
      </w:r>
    </w:p>
    <w:p w14:paraId="3FD84665" w14:textId="77777777" w:rsidR="003A5FF4" w:rsidRPr="00C612F7" w:rsidRDefault="003A5FF4" w:rsidP="003A5FF4">
      <w:pPr>
        <w:pStyle w:val="a9"/>
        <w:numPr>
          <w:ilvl w:val="0"/>
          <w:numId w:val="39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 xml:space="preserve">Реализация поиска пользователей по имени пользователя или </w:t>
      </w:r>
      <w:r w:rsidRPr="00C612F7">
        <w:rPr>
          <w:rFonts w:asciiTheme="minorHAnsi" w:hAnsiTheme="minorHAnsi" w:cstheme="minorHAnsi"/>
          <w:lang w:val="en-US"/>
        </w:rPr>
        <w:t>e</w:t>
      </w:r>
      <w:r w:rsidRPr="00C612F7">
        <w:rPr>
          <w:rFonts w:asciiTheme="minorHAnsi" w:hAnsiTheme="minorHAnsi" w:cstheme="minorHAnsi"/>
        </w:rPr>
        <w:t>-</w:t>
      </w:r>
      <w:r w:rsidRPr="00C612F7">
        <w:rPr>
          <w:rFonts w:asciiTheme="minorHAnsi" w:hAnsiTheme="minorHAnsi" w:cstheme="minorHAnsi"/>
          <w:lang w:val="en-US"/>
        </w:rPr>
        <w:t>mail</w:t>
      </w:r>
      <w:r w:rsidRPr="00C612F7">
        <w:rPr>
          <w:rFonts w:asciiTheme="minorHAnsi" w:hAnsiTheme="minorHAnsi" w:cstheme="minorHAnsi"/>
        </w:rPr>
        <w:t xml:space="preserve"> адресу:</w:t>
      </w:r>
    </w:p>
    <w:p w14:paraId="3FD84666" w14:textId="77777777" w:rsidR="00E719A7" w:rsidRPr="00C612F7" w:rsidRDefault="00E719A7" w:rsidP="003A5FF4">
      <w:pPr>
        <w:pStyle w:val="a9"/>
        <w:numPr>
          <w:ilvl w:val="0"/>
          <w:numId w:val="40"/>
        </w:numPr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t xml:space="preserve">Доступна возможность ввода запроса для поиска пользователя по имени пользователя либо по </w:t>
      </w:r>
      <w:r w:rsidRPr="00C612F7">
        <w:rPr>
          <w:rFonts w:asciiTheme="minorHAnsi" w:hAnsiTheme="minorHAnsi" w:cstheme="minorHAnsi"/>
          <w:noProof/>
          <w:lang w:val="en-US"/>
        </w:rPr>
        <w:t>e</w:t>
      </w:r>
      <w:r w:rsidRPr="00C612F7">
        <w:rPr>
          <w:rFonts w:asciiTheme="minorHAnsi" w:hAnsiTheme="minorHAnsi" w:cstheme="minorHAnsi"/>
          <w:noProof/>
        </w:rPr>
        <w:t>-</w:t>
      </w:r>
      <w:r w:rsidRPr="00C612F7">
        <w:rPr>
          <w:rFonts w:asciiTheme="minorHAnsi" w:hAnsiTheme="minorHAnsi" w:cstheme="minorHAnsi"/>
          <w:noProof/>
          <w:lang w:val="en-US"/>
        </w:rPr>
        <w:t>mail</w:t>
      </w:r>
      <w:r w:rsidRPr="00C612F7">
        <w:rPr>
          <w:rFonts w:asciiTheme="minorHAnsi" w:hAnsiTheme="minorHAnsi" w:cstheme="minorHAnsi"/>
          <w:noProof/>
        </w:rPr>
        <w:t xml:space="preserve"> адресу.</w:t>
      </w:r>
    </w:p>
    <w:p w14:paraId="3FD84667" w14:textId="77777777" w:rsidR="003A5FF4" w:rsidRPr="00C612F7" w:rsidRDefault="00E719A7" w:rsidP="003B6FDB">
      <w:pPr>
        <w:pStyle w:val="LMM-text"/>
        <w:numPr>
          <w:ilvl w:val="0"/>
          <w:numId w:val="40"/>
        </w:numPr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lastRenderedPageBreak/>
        <w:t>Поиск осуществляется при совпадении введенного запроса с полями  «</w:t>
      </w:r>
      <w:r w:rsidRPr="00C612F7">
        <w:rPr>
          <w:rFonts w:asciiTheme="minorHAnsi" w:hAnsiTheme="minorHAnsi" w:cstheme="minorHAnsi"/>
          <w:noProof/>
          <w:lang w:val="en-US"/>
        </w:rPr>
        <w:t>username</w:t>
      </w:r>
      <w:r w:rsidRPr="00C612F7">
        <w:rPr>
          <w:rFonts w:asciiTheme="minorHAnsi" w:hAnsiTheme="minorHAnsi" w:cstheme="minorHAnsi"/>
          <w:noProof/>
        </w:rPr>
        <w:t>» или «</w:t>
      </w:r>
      <w:r w:rsidRPr="00C612F7">
        <w:rPr>
          <w:rFonts w:asciiTheme="minorHAnsi" w:hAnsiTheme="minorHAnsi" w:cstheme="minorHAnsi"/>
          <w:noProof/>
          <w:lang w:val="en-US"/>
        </w:rPr>
        <w:t>email</w:t>
      </w:r>
      <w:r w:rsidRPr="00C612F7">
        <w:rPr>
          <w:rFonts w:asciiTheme="minorHAnsi" w:hAnsiTheme="minorHAnsi" w:cstheme="minorHAnsi"/>
          <w:noProof/>
        </w:rPr>
        <w:t xml:space="preserve">» </w:t>
      </w:r>
      <w:r w:rsidRPr="00C612F7">
        <w:rPr>
          <w:rFonts w:asciiTheme="minorHAnsi" w:hAnsiTheme="minorHAnsi" w:cstheme="minorHAnsi"/>
          <w:noProof/>
          <w:u w:val="single"/>
        </w:rPr>
        <w:t>без учёта регистра</w:t>
      </w:r>
      <w:r w:rsidRPr="00C612F7">
        <w:rPr>
          <w:rFonts w:asciiTheme="minorHAnsi" w:hAnsiTheme="minorHAnsi" w:cstheme="minorHAnsi"/>
          <w:noProof/>
        </w:rPr>
        <w:t>.</w:t>
      </w:r>
    </w:p>
    <w:p w14:paraId="3FD84668" w14:textId="77777777" w:rsidR="003A5FF4" w:rsidRPr="00C612F7" w:rsidRDefault="003A5FF4" w:rsidP="003A5FF4">
      <w:pPr>
        <w:pStyle w:val="LMM-text"/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t>3</w:t>
      </w:r>
      <w:r w:rsidR="00E719A7" w:rsidRPr="00C612F7">
        <w:rPr>
          <w:rFonts w:asciiTheme="minorHAnsi" w:hAnsiTheme="minorHAnsi" w:cstheme="minorHAnsi"/>
          <w:noProof/>
        </w:rPr>
        <w:t xml:space="preserve">) </w:t>
      </w:r>
      <w:r w:rsidRPr="00C612F7">
        <w:rPr>
          <w:rFonts w:asciiTheme="minorHAnsi" w:hAnsiTheme="minorHAnsi" w:cstheme="minorHAnsi"/>
          <w:noProof/>
        </w:rPr>
        <w:t xml:space="preserve"> Реализация сортировки таблицы:</w:t>
      </w:r>
    </w:p>
    <w:p w14:paraId="3FD84669" w14:textId="77777777" w:rsidR="00E719A7" w:rsidRPr="00C612F7" w:rsidRDefault="00E719A7" w:rsidP="003A5FF4">
      <w:pPr>
        <w:pStyle w:val="a9"/>
        <w:numPr>
          <w:ilvl w:val="0"/>
          <w:numId w:val="41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>При нажатии на «Дата регистрации» в сортировке список сортируется по дате регистрации от наибольшей даты к наименьшей, при повторном нажатии</w:t>
      </w:r>
      <w:r w:rsidR="003A5FF4" w:rsidRPr="00C612F7">
        <w:rPr>
          <w:rFonts w:asciiTheme="minorHAnsi" w:hAnsiTheme="minorHAnsi" w:cstheme="minorHAnsi"/>
        </w:rPr>
        <w:t xml:space="preserve"> на активное поле сортировки дата список сортируется по дате от наименьшей даты к наибольшей.</w:t>
      </w:r>
    </w:p>
    <w:p w14:paraId="3FD8466A" w14:textId="77777777" w:rsidR="00E719A7" w:rsidRPr="00C612F7" w:rsidRDefault="00E719A7" w:rsidP="003A5FF4">
      <w:pPr>
        <w:pStyle w:val="LMM-text"/>
        <w:numPr>
          <w:ilvl w:val="0"/>
          <w:numId w:val="41"/>
        </w:numPr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</w:rPr>
        <w:t>При нажатии на «Прогресс» в сортировке список сортируется по полю «Прогресс» по возрастанию/убыванию</w:t>
      </w:r>
      <w:r w:rsidR="003A5FF4" w:rsidRPr="00C612F7">
        <w:rPr>
          <w:rFonts w:asciiTheme="minorHAnsi" w:hAnsiTheme="minorHAnsi" w:cstheme="minorHAnsi"/>
        </w:rPr>
        <w:t xml:space="preserve"> аналогично полю </w:t>
      </w:r>
      <w:r w:rsidR="003A5FF4" w:rsidRPr="00C612F7">
        <w:rPr>
          <w:rFonts w:asciiTheme="minorHAnsi" w:hAnsiTheme="minorHAnsi" w:cstheme="minorHAnsi"/>
          <w:lang w:val="en-US"/>
        </w:rPr>
        <w:t>«</w:t>
      </w:r>
      <w:r w:rsidR="003A5FF4" w:rsidRPr="00C612F7">
        <w:rPr>
          <w:rFonts w:asciiTheme="minorHAnsi" w:hAnsiTheme="minorHAnsi" w:cstheme="minorHAnsi"/>
        </w:rPr>
        <w:t>Дата регистрации</w:t>
      </w:r>
      <w:r w:rsidR="003A5FF4" w:rsidRPr="00C612F7">
        <w:rPr>
          <w:rFonts w:asciiTheme="minorHAnsi" w:hAnsiTheme="minorHAnsi" w:cstheme="minorHAnsi"/>
          <w:lang w:val="en-US"/>
        </w:rPr>
        <w:t>»</w:t>
      </w:r>
      <w:r w:rsidRPr="00C612F7">
        <w:rPr>
          <w:rFonts w:asciiTheme="minorHAnsi" w:hAnsiTheme="minorHAnsi" w:cstheme="minorHAnsi"/>
        </w:rPr>
        <w:t>.</w:t>
      </w:r>
    </w:p>
    <w:p w14:paraId="3FD8466B" w14:textId="77777777" w:rsidR="003A5FF4" w:rsidRPr="00C612F7" w:rsidRDefault="003A5FF4" w:rsidP="003A5FF4">
      <w:pPr>
        <w:pStyle w:val="LMM-text"/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t>4)  Кнопка очистить фильтр:</w:t>
      </w:r>
    </w:p>
    <w:p w14:paraId="3FD8466C" w14:textId="77777777" w:rsidR="003A5FF4" w:rsidRPr="00C612F7" w:rsidRDefault="003A5FF4" w:rsidP="003A5FF4">
      <w:pPr>
        <w:pStyle w:val="LMM-text"/>
        <w:numPr>
          <w:ilvl w:val="0"/>
          <w:numId w:val="42"/>
        </w:numPr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t>Появляется при активном поиске, либо после применения сортировки по любому из полей</w:t>
      </w:r>
    </w:p>
    <w:p w14:paraId="3FD8466D" w14:textId="77777777" w:rsidR="003A5FF4" w:rsidRPr="00C612F7" w:rsidRDefault="003A5FF4" w:rsidP="003A5FF4">
      <w:pPr>
        <w:pStyle w:val="LMM-text"/>
        <w:numPr>
          <w:ilvl w:val="0"/>
          <w:numId w:val="42"/>
        </w:numPr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t>При нажатии на кнопку выполняется сброс фильтр поиска и сортировки</w:t>
      </w:r>
    </w:p>
    <w:p w14:paraId="3FD8466E" w14:textId="0F30E27E" w:rsidR="003A5FF4" w:rsidRPr="00C612F7" w:rsidRDefault="003A5FF4" w:rsidP="003A5FF4">
      <w:pPr>
        <w:pStyle w:val="LMM-text"/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t xml:space="preserve">5) </w:t>
      </w:r>
      <w:r w:rsidR="00992568">
        <w:rPr>
          <w:rFonts w:asciiTheme="minorHAnsi" w:hAnsiTheme="minorHAnsi" w:cstheme="minorHAnsi"/>
          <w:noProof/>
        </w:rPr>
        <w:t xml:space="preserve"> </w:t>
      </w:r>
      <w:r w:rsidRPr="00C612F7">
        <w:rPr>
          <w:rFonts w:asciiTheme="minorHAnsi" w:hAnsiTheme="minorHAnsi" w:cstheme="minorHAnsi"/>
          <w:noProof/>
        </w:rPr>
        <w:t>Пагинация:</w:t>
      </w:r>
    </w:p>
    <w:p w14:paraId="1F1FEF8F" w14:textId="2CB9F7A1" w:rsidR="004F70B1" w:rsidRPr="004F70B1" w:rsidRDefault="003A5FF4" w:rsidP="004F70B1">
      <w:pPr>
        <w:pStyle w:val="LMM-text"/>
        <w:numPr>
          <w:ilvl w:val="0"/>
          <w:numId w:val="43"/>
        </w:numPr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t>На странице отображается по 5 пользователей, есть возможность переходить между страницами (</w:t>
      </w:r>
      <w:r w:rsidR="00AA7D60" w:rsidRPr="00C612F7">
        <w:rPr>
          <w:rFonts w:asciiTheme="minorHAnsi" w:hAnsiTheme="minorHAnsi" w:cstheme="minorHAnsi"/>
          <w:noProof/>
        </w:rPr>
        <w:t>реализация свободная</w:t>
      </w:r>
      <w:r w:rsidRPr="00C612F7">
        <w:rPr>
          <w:rFonts w:asciiTheme="minorHAnsi" w:hAnsiTheme="minorHAnsi" w:cstheme="minorHAnsi"/>
          <w:noProof/>
        </w:rPr>
        <w:t>)</w:t>
      </w:r>
    </w:p>
    <w:p w14:paraId="3FD84670" w14:textId="616DBA30" w:rsidR="003A5FF4" w:rsidRPr="00C612F7" w:rsidRDefault="003A5FF4" w:rsidP="003A5FF4">
      <w:pPr>
        <w:pStyle w:val="LMM-text"/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t>6) Возможность удаления</w:t>
      </w:r>
      <w:r w:rsidR="00DE6E96" w:rsidRPr="00C612F7">
        <w:rPr>
          <w:rFonts w:asciiTheme="minorHAnsi" w:hAnsiTheme="minorHAnsi" w:cstheme="minorHAnsi"/>
          <w:noProof/>
        </w:rPr>
        <w:t xml:space="preserve"> пользователя из таблицы</w:t>
      </w:r>
    </w:p>
    <w:p w14:paraId="3FD84671" w14:textId="77777777" w:rsidR="00DE6E96" w:rsidRPr="00C612F7" w:rsidRDefault="00DE6E96" w:rsidP="00DE6E96">
      <w:pPr>
        <w:pStyle w:val="LMM-text"/>
        <w:numPr>
          <w:ilvl w:val="0"/>
          <w:numId w:val="43"/>
        </w:numPr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t>При нажатии на крестик выводится модальное окно с фразой «Вы уверены, что хотите удалить пользователя» и кнопки «Да», «Нет»</w:t>
      </w:r>
    </w:p>
    <w:p w14:paraId="3FD84672" w14:textId="77777777" w:rsidR="00DE6E96" w:rsidRPr="00C612F7" w:rsidRDefault="00DE6E96" w:rsidP="00DE6E96">
      <w:pPr>
        <w:pStyle w:val="LMM-text"/>
        <w:numPr>
          <w:ilvl w:val="0"/>
          <w:numId w:val="43"/>
        </w:numPr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t xml:space="preserve">При нажатии на «Нет», модальное </w:t>
      </w:r>
      <w:r w:rsidR="00AA7D60" w:rsidRPr="00C612F7">
        <w:rPr>
          <w:rFonts w:asciiTheme="minorHAnsi" w:hAnsiTheme="minorHAnsi" w:cstheme="minorHAnsi"/>
          <w:noProof/>
        </w:rPr>
        <w:t>окно закрывается</w:t>
      </w:r>
    </w:p>
    <w:p w14:paraId="3FD84673" w14:textId="77777777" w:rsidR="00DE6E96" w:rsidRPr="00C612F7" w:rsidRDefault="00DE6E96" w:rsidP="00DE6E96">
      <w:pPr>
        <w:pStyle w:val="LMM-text"/>
        <w:numPr>
          <w:ilvl w:val="0"/>
          <w:numId w:val="43"/>
        </w:numPr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t>При нажатии на «Да» пользователь удаляется из таблицы на стороне клиента (при обновлении страницы он снова отображается)</w:t>
      </w:r>
    </w:p>
    <w:p w14:paraId="3FD84674" w14:textId="77777777" w:rsidR="00DE6E96" w:rsidRPr="00C612F7" w:rsidRDefault="00DE6E96" w:rsidP="00DE6E96">
      <w:pPr>
        <w:pStyle w:val="LMM-text"/>
        <w:numPr>
          <w:ilvl w:val="0"/>
          <w:numId w:val="43"/>
        </w:numPr>
        <w:rPr>
          <w:rFonts w:asciiTheme="minorHAnsi" w:hAnsiTheme="minorHAnsi" w:cstheme="minorHAnsi"/>
          <w:noProof/>
        </w:rPr>
      </w:pPr>
      <w:r w:rsidRPr="00C612F7">
        <w:rPr>
          <w:rFonts w:asciiTheme="minorHAnsi" w:hAnsiTheme="minorHAnsi" w:cstheme="minorHAnsi"/>
          <w:noProof/>
        </w:rPr>
        <w:t>При использовании фильтров после удаления пользователя, он не показывается в списках</w:t>
      </w:r>
    </w:p>
    <w:p w14:paraId="3FD84675" w14:textId="77777777" w:rsidR="00D26AAF" w:rsidRPr="00C612F7" w:rsidRDefault="00D26AAF" w:rsidP="00D26AAF">
      <w:pPr>
        <w:pStyle w:val="LMM-text"/>
        <w:rPr>
          <w:rFonts w:asciiTheme="minorHAnsi" w:hAnsiTheme="minorHAnsi" w:cstheme="minorHAnsi"/>
        </w:rPr>
      </w:pPr>
    </w:p>
    <w:p w14:paraId="3FD84676" w14:textId="77777777" w:rsidR="00E41E23" w:rsidRPr="00C612F7" w:rsidRDefault="00E41E23" w:rsidP="00E41E23">
      <w:pPr>
        <w:pStyle w:val="4"/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>Требования к реализации</w:t>
      </w:r>
    </w:p>
    <w:p w14:paraId="3FD84677" w14:textId="77777777" w:rsidR="00423687" w:rsidRPr="00C612F7" w:rsidRDefault="00423687" w:rsidP="00DB26A9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 xml:space="preserve">Разработанный функционал должен корректно работать в </w:t>
      </w:r>
      <w:r w:rsidRPr="00C612F7">
        <w:rPr>
          <w:rFonts w:asciiTheme="minorHAnsi" w:hAnsiTheme="minorHAnsi" w:cstheme="minorHAnsi"/>
          <w:lang w:val="en-US"/>
        </w:rPr>
        <w:t>Chrome</w:t>
      </w:r>
      <w:r w:rsidRPr="00C612F7">
        <w:rPr>
          <w:rFonts w:asciiTheme="minorHAnsi" w:hAnsiTheme="minorHAnsi" w:cstheme="minorHAnsi"/>
        </w:rPr>
        <w:t xml:space="preserve">, </w:t>
      </w:r>
      <w:r w:rsidRPr="00C612F7">
        <w:rPr>
          <w:rFonts w:asciiTheme="minorHAnsi" w:hAnsiTheme="minorHAnsi" w:cstheme="minorHAnsi"/>
          <w:lang w:val="en-US"/>
        </w:rPr>
        <w:t>Opera</w:t>
      </w:r>
      <w:r w:rsidRPr="00C612F7">
        <w:rPr>
          <w:rFonts w:asciiTheme="minorHAnsi" w:hAnsiTheme="minorHAnsi" w:cstheme="minorHAnsi"/>
        </w:rPr>
        <w:t xml:space="preserve">, </w:t>
      </w:r>
      <w:r w:rsidRPr="00C612F7">
        <w:rPr>
          <w:rFonts w:asciiTheme="minorHAnsi" w:hAnsiTheme="minorHAnsi" w:cstheme="minorHAnsi"/>
          <w:lang w:val="en-US"/>
        </w:rPr>
        <w:t>Mozilla</w:t>
      </w:r>
      <w:r w:rsidRPr="00C612F7">
        <w:rPr>
          <w:rFonts w:asciiTheme="minorHAnsi" w:hAnsiTheme="minorHAnsi" w:cstheme="minorHAnsi"/>
        </w:rPr>
        <w:t xml:space="preserve">, </w:t>
      </w:r>
      <w:r w:rsidRPr="00C612F7">
        <w:rPr>
          <w:rFonts w:asciiTheme="minorHAnsi" w:hAnsiTheme="minorHAnsi" w:cstheme="minorHAnsi"/>
          <w:lang w:val="en-US"/>
        </w:rPr>
        <w:t>Edge</w:t>
      </w:r>
      <w:r w:rsidRPr="00C612F7">
        <w:rPr>
          <w:rFonts w:asciiTheme="minorHAnsi" w:hAnsiTheme="minorHAnsi" w:cstheme="minorHAnsi"/>
        </w:rPr>
        <w:t xml:space="preserve">, </w:t>
      </w:r>
      <w:r w:rsidRPr="00C612F7">
        <w:rPr>
          <w:rFonts w:asciiTheme="minorHAnsi" w:hAnsiTheme="minorHAnsi" w:cstheme="minorHAnsi"/>
          <w:lang w:val="en-US"/>
        </w:rPr>
        <w:t>IE</w:t>
      </w:r>
      <w:r w:rsidRPr="00C612F7">
        <w:rPr>
          <w:rFonts w:asciiTheme="minorHAnsi" w:hAnsiTheme="minorHAnsi" w:cstheme="minorHAnsi"/>
        </w:rPr>
        <w:t>11+.</w:t>
      </w:r>
    </w:p>
    <w:p w14:paraId="3FD84678" w14:textId="514AF6B0" w:rsidR="00423687" w:rsidRPr="00C612F7" w:rsidRDefault="00E41E23" w:rsidP="2713CC02">
      <w:pPr>
        <w:numPr>
          <w:ilvl w:val="0"/>
          <w:numId w:val="33"/>
        </w:numPr>
        <w:rPr>
          <w:rFonts w:asciiTheme="minorHAnsi" w:hAnsiTheme="minorHAnsi" w:cstheme="minorBidi"/>
        </w:rPr>
      </w:pPr>
      <w:r w:rsidRPr="2713CC02">
        <w:rPr>
          <w:rFonts w:asciiTheme="minorHAnsi" w:hAnsiTheme="minorHAnsi" w:cstheme="minorBidi"/>
        </w:rPr>
        <w:t xml:space="preserve">Для реализации используется следующий стек – HTML, CSS, </w:t>
      </w:r>
      <w:r w:rsidRPr="2713CC02">
        <w:rPr>
          <w:rFonts w:asciiTheme="minorHAnsi" w:hAnsiTheme="minorHAnsi" w:cstheme="minorBidi"/>
          <w:lang w:val="en-US"/>
        </w:rPr>
        <w:t>JS</w:t>
      </w:r>
      <w:r w:rsidR="00423687" w:rsidRPr="2713CC02">
        <w:rPr>
          <w:rFonts w:asciiTheme="minorHAnsi" w:hAnsiTheme="minorHAnsi" w:cstheme="minorBidi"/>
        </w:rPr>
        <w:t xml:space="preserve">, любой из </w:t>
      </w:r>
      <w:r w:rsidR="00423687" w:rsidRPr="2713CC02">
        <w:rPr>
          <w:rFonts w:asciiTheme="minorHAnsi" w:hAnsiTheme="minorHAnsi" w:cstheme="minorBidi"/>
          <w:lang w:val="en-US"/>
        </w:rPr>
        <w:t>JS</w:t>
      </w:r>
      <w:r w:rsidR="00423687" w:rsidRPr="2713CC02">
        <w:rPr>
          <w:rFonts w:asciiTheme="minorHAnsi" w:hAnsiTheme="minorHAnsi" w:cstheme="minorBidi"/>
        </w:rPr>
        <w:t xml:space="preserve"> </w:t>
      </w:r>
      <w:proofErr w:type="spellStart"/>
      <w:r w:rsidR="00423687" w:rsidRPr="2713CC02">
        <w:rPr>
          <w:rFonts w:asciiTheme="minorHAnsi" w:hAnsiTheme="minorHAnsi" w:cstheme="minorBidi"/>
        </w:rPr>
        <w:t>фреймворков</w:t>
      </w:r>
      <w:proofErr w:type="spellEnd"/>
      <w:r w:rsidR="00423687" w:rsidRPr="2713CC02">
        <w:rPr>
          <w:rFonts w:asciiTheme="minorHAnsi" w:hAnsiTheme="minorHAnsi" w:cstheme="minorBidi"/>
        </w:rPr>
        <w:t xml:space="preserve"> (</w:t>
      </w:r>
      <w:proofErr w:type="spellStart"/>
      <w:r w:rsidR="00423687" w:rsidRPr="2713CC02">
        <w:rPr>
          <w:rFonts w:asciiTheme="minorHAnsi" w:hAnsiTheme="minorHAnsi" w:cstheme="minorBidi"/>
          <w:lang w:val="en-US"/>
        </w:rPr>
        <w:t>Vue</w:t>
      </w:r>
      <w:proofErr w:type="spellEnd"/>
      <w:r w:rsidR="00423687" w:rsidRPr="2713CC02">
        <w:rPr>
          <w:rFonts w:asciiTheme="minorHAnsi" w:hAnsiTheme="minorHAnsi" w:cstheme="minorBidi"/>
        </w:rPr>
        <w:t xml:space="preserve">, </w:t>
      </w:r>
      <w:r w:rsidR="00423687" w:rsidRPr="2713CC02">
        <w:rPr>
          <w:rFonts w:asciiTheme="minorHAnsi" w:hAnsiTheme="minorHAnsi" w:cstheme="minorBidi"/>
          <w:lang w:val="en-US"/>
        </w:rPr>
        <w:t>React</w:t>
      </w:r>
      <w:r w:rsidR="00423687" w:rsidRPr="2713CC02">
        <w:rPr>
          <w:rFonts w:asciiTheme="minorHAnsi" w:hAnsiTheme="minorHAnsi" w:cstheme="minorBidi"/>
        </w:rPr>
        <w:t xml:space="preserve">, </w:t>
      </w:r>
      <w:r w:rsidR="00423687" w:rsidRPr="2713CC02">
        <w:rPr>
          <w:rFonts w:asciiTheme="minorHAnsi" w:hAnsiTheme="minorHAnsi" w:cstheme="minorBidi"/>
          <w:lang w:val="en-US"/>
        </w:rPr>
        <w:t>Angular</w:t>
      </w:r>
      <w:r w:rsidR="00423687" w:rsidRPr="2713CC02">
        <w:rPr>
          <w:rFonts w:asciiTheme="minorHAnsi" w:hAnsiTheme="minorHAnsi" w:cstheme="minorBidi"/>
        </w:rPr>
        <w:t xml:space="preserve">, </w:t>
      </w:r>
      <w:r w:rsidR="00423687" w:rsidRPr="2713CC02">
        <w:rPr>
          <w:rFonts w:asciiTheme="minorHAnsi" w:hAnsiTheme="minorHAnsi" w:cstheme="minorBidi"/>
          <w:lang w:val="en-US"/>
        </w:rPr>
        <w:t>Svelte</w:t>
      </w:r>
      <w:r w:rsidR="00423687" w:rsidRPr="2713CC02">
        <w:rPr>
          <w:rFonts w:asciiTheme="minorHAnsi" w:hAnsiTheme="minorHAnsi" w:cstheme="minorBidi"/>
        </w:rPr>
        <w:t xml:space="preserve"> и.</w:t>
      </w:r>
      <w:r w:rsidR="3276F0C0" w:rsidRPr="2713CC02">
        <w:rPr>
          <w:rFonts w:asciiTheme="minorHAnsi" w:hAnsiTheme="minorHAnsi" w:cstheme="minorBidi"/>
        </w:rPr>
        <w:t xml:space="preserve"> </w:t>
      </w:r>
      <w:r w:rsidR="00423687" w:rsidRPr="2713CC02">
        <w:rPr>
          <w:rFonts w:asciiTheme="minorHAnsi" w:hAnsiTheme="minorHAnsi" w:cstheme="minorBidi"/>
        </w:rPr>
        <w:t>т.п</w:t>
      </w:r>
      <w:r w:rsidR="21E1B0D4" w:rsidRPr="2713CC02">
        <w:rPr>
          <w:rFonts w:asciiTheme="minorHAnsi" w:hAnsiTheme="minorHAnsi" w:cstheme="minorBidi"/>
        </w:rPr>
        <w:t>.</w:t>
      </w:r>
      <w:r w:rsidR="00423687" w:rsidRPr="2713CC02">
        <w:rPr>
          <w:rFonts w:asciiTheme="minorHAnsi" w:hAnsiTheme="minorHAnsi" w:cstheme="minorBidi"/>
        </w:rPr>
        <w:t>)</w:t>
      </w:r>
    </w:p>
    <w:p w14:paraId="3FD84679" w14:textId="77777777" w:rsidR="00423687" w:rsidRPr="00C612F7" w:rsidRDefault="00423687" w:rsidP="00423687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 xml:space="preserve">Нельзя использовать готовые компоненты для указанных </w:t>
      </w:r>
      <w:proofErr w:type="spellStart"/>
      <w:r w:rsidRPr="00C612F7">
        <w:rPr>
          <w:rFonts w:asciiTheme="minorHAnsi" w:hAnsiTheme="minorHAnsi" w:cstheme="minorHAnsi"/>
        </w:rPr>
        <w:t>фреймворков</w:t>
      </w:r>
      <w:proofErr w:type="spellEnd"/>
      <w:r w:rsidRPr="00C612F7">
        <w:rPr>
          <w:rFonts w:asciiTheme="minorHAnsi" w:hAnsiTheme="minorHAnsi" w:cstheme="minorHAnsi"/>
        </w:rPr>
        <w:t>.</w:t>
      </w:r>
    </w:p>
    <w:p w14:paraId="3FD8467A" w14:textId="77777777" w:rsidR="00E41E23" w:rsidRPr="00C612F7" w:rsidRDefault="00E41E23" w:rsidP="00E41E23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 xml:space="preserve">Использовать </w:t>
      </w:r>
      <w:r w:rsidRPr="00C612F7">
        <w:rPr>
          <w:rFonts w:asciiTheme="minorHAnsi" w:hAnsiTheme="minorHAnsi" w:cstheme="minorHAnsi"/>
          <w:lang w:val="en-US"/>
        </w:rPr>
        <w:t>“use strict”</w:t>
      </w:r>
      <w:r w:rsidRPr="00C612F7">
        <w:rPr>
          <w:rFonts w:asciiTheme="minorHAnsi" w:hAnsiTheme="minorHAnsi" w:cstheme="minorHAnsi"/>
        </w:rPr>
        <w:t>.</w:t>
      </w:r>
    </w:p>
    <w:p w14:paraId="3FD8467B" w14:textId="77777777" w:rsidR="00E41E23" w:rsidRPr="00C612F7" w:rsidRDefault="00E41E23" w:rsidP="00E41E23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>При открытом модальном окне все другие активности невозможны, кроме как в окне.</w:t>
      </w:r>
    </w:p>
    <w:p w14:paraId="3FD8467C" w14:textId="77777777" w:rsidR="00E41E23" w:rsidRPr="00C612F7" w:rsidRDefault="00E41E23" w:rsidP="00E41E23">
      <w:pPr>
        <w:pStyle w:val="6"/>
        <w:rPr>
          <w:rFonts w:asciiTheme="minorHAnsi" w:hAnsiTheme="minorHAnsi" w:cstheme="minorHAnsi"/>
        </w:rPr>
      </w:pPr>
    </w:p>
    <w:p w14:paraId="3FD8467D" w14:textId="77777777" w:rsidR="00E41E23" w:rsidRPr="00C612F7" w:rsidRDefault="00E41E23" w:rsidP="00E41E23">
      <w:pPr>
        <w:pStyle w:val="4"/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 xml:space="preserve">Рекомендация </w:t>
      </w:r>
    </w:p>
    <w:p w14:paraId="3FD8467E" w14:textId="77777777" w:rsidR="00E33577" w:rsidRPr="00C612F7" w:rsidRDefault="00E41E23" w:rsidP="00423687">
      <w:pPr>
        <w:rPr>
          <w:rFonts w:asciiTheme="minorHAnsi" w:hAnsiTheme="minorHAnsi" w:cstheme="minorHAnsi"/>
        </w:rPr>
      </w:pPr>
      <w:r w:rsidRPr="00C612F7">
        <w:rPr>
          <w:rFonts w:asciiTheme="minorHAnsi" w:hAnsiTheme="minorHAnsi" w:cstheme="minorHAnsi"/>
        </w:rPr>
        <w:t xml:space="preserve">Прежде чем отправить своё решение на проверку убедиться, что все работает как написано, причесать код, при необходимости оставить комментарии. </w:t>
      </w:r>
    </w:p>
    <w:sectPr w:rsidR="00E33577" w:rsidRPr="00C612F7" w:rsidSect="006121AC">
      <w:footerReference w:type="default" r:id="rId13"/>
      <w:pgSz w:w="11906" w:h="16838"/>
      <w:pgMar w:top="389" w:right="850" w:bottom="1134" w:left="1701" w:header="284" w:footer="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D2C84" w14:textId="77777777" w:rsidR="008E1DD8" w:rsidRDefault="008E1DD8" w:rsidP="00B3506A">
      <w:pPr>
        <w:spacing w:after="0" w:line="240" w:lineRule="auto"/>
      </w:pPr>
      <w:r>
        <w:separator/>
      </w:r>
    </w:p>
  </w:endnote>
  <w:endnote w:type="continuationSeparator" w:id="0">
    <w:p w14:paraId="0D88DA8A" w14:textId="77777777" w:rsidR="008E1DD8" w:rsidRDefault="008E1DD8" w:rsidP="00B3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rnaulGrotesk Medium">
    <w:altName w:val="Arial"/>
    <w:panose1 w:val="00000000000000000000"/>
    <w:charset w:val="00"/>
    <w:family w:val="swiss"/>
    <w:notTrueType/>
    <w:pitch w:val="variable"/>
    <w:sig w:usb0="800002A7" w:usb1="1000004A" w:usb2="00000000" w:usb3="00000000" w:csb0="0000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84685" w14:textId="77777777" w:rsidR="00B3506A" w:rsidRDefault="00D72114" w:rsidP="006121AC">
    <w:pPr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D8468A" wp14:editId="3FD8468B">
              <wp:simplePos x="0" y="0"/>
              <wp:positionH relativeFrom="column">
                <wp:posOffset>-5715</wp:posOffset>
              </wp:positionH>
              <wp:positionV relativeFrom="paragraph">
                <wp:posOffset>48895</wp:posOffset>
              </wp:positionV>
              <wp:extent cx="6094730" cy="0"/>
              <wp:effectExtent l="13335" t="10795" r="6985" b="8255"/>
              <wp:wrapNone/>
              <wp:docPr id="1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4730" cy="0"/>
                      </a:xfrm>
                      <a:prstGeom prst="line">
                        <a:avLst/>
                      </a:prstGeom>
                      <a:noFill/>
                      <a:ln w="9525" algn="ctr">
                        <a:solidFill>
                          <a:srgbClr val="00B0F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pic="http://schemas.openxmlformats.org/drawingml/2006/picture" xmlns:a14="http://schemas.microsoft.com/office/drawing/2010/main" xmlns:a="http://schemas.openxmlformats.org/drawingml/2006/main">
          <w:pict>
            <v:line id="Прямая соединительная линия 8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b0f0" from="-.45pt,3.85pt" to="479.45pt,3.85pt" w14:anchorId="6E2CD7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">
              <v:stroke joinstyle="miter"/>
            </v:line>
          </w:pict>
        </mc:Fallback>
      </mc:AlternateContent>
    </w:r>
  </w:p>
  <w:tbl>
    <w:tblPr>
      <w:tblW w:w="9747" w:type="dxa"/>
      <w:tblLook w:val="04A0" w:firstRow="1" w:lastRow="0" w:firstColumn="1" w:lastColumn="0" w:noHBand="0" w:noVBand="1"/>
    </w:tblPr>
    <w:tblGrid>
      <w:gridCol w:w="4785"/>
      <w:gridCol w:w="4962"/>
    </w:tblGrid>
    <w:tr w:rsidR="006121AC" w:rsidRPr="00941C2B" w14:paraId="3FD84688" w14:textId="77777777" w:rsidTr="00792E6F">
      <w:tc>
        <w:tcPr>
          <w:tcW w:w="4785" w:type="dxa"/>
          <w:shd w:val="clear" w:color="auto" w:fill="auto"/>
        </w:tcPr>
        <w:p w14:paraId="3FD84686" w14:textId="77777777" w:rsidR="006121AC" w:rsidRDefault="004029EC" w:rsidP="006121AC">
          <w:pPr>
            <w:pStyle w:val="a6"/>
          </w:pPr>
          <w:r>
            <w:rPr>
              <w:noProof/>
            </w:rPr>
            <w:drawing>
              <wp:inline distT="0" distB="0" distL="0" distR="0" wp14:anchorId="3FD8468C" wp14:editId="3FD8468D">
                <wp:extent cx="1524000" cy="2286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shd w:val="clear" w:color="auto" w:fill="auto"/>
          <w:vAlign w:val="bottom"/>
        </w:tcPr>
        <w:p w14:paraId="3FD84687" w14:textId="77777777" w:rsidR="006121AC" w:rsidRPr="00941C2B" w:rsidRDefault="0038235F" w:rsidP="00792E6F">
          <w:pPr>
            <w:pStyle w:val="a6"/>
            <w:jc w:val="right"/>
            <w:rPr>
              <w:rFonts w:cs="Segoe UI"/>
              <w:color w:val="00B0F0"/>
              <w:u w:val="single"/>
            </w:rPr>
          </w:pPr>
          <w:r w:rsidRPr="00941C2B">
            <w:rPr>
              <w:rFonts w:cs="Segoe UI"/>
              <w:color w:val="00B0F0"/>
              <w:u w:val="single"/>
              <w:lang w:val="en-US"/>
            </w:rPr>
            <w:t>www.</w:t>
          </w:r>
          <w:r w:rsidR="006121AC" w:rsidRPr="00941C2B">
            <w:rPr>
              <w:rFonts w:cs="Segoe UI"/>
              <w:color w:val="00B0F0"/>
              <w:u w:val="single"/>
              <w:lang w:val="en-US"/>
            </w:rPr>
            <w:t>labmedia</w:t>
          </w:r>
          <w:r w:rsidR="006121AC" w:rsidRPr="00941C2B">
            <w:rPr>
              <w:rFonts w:cs="Segoe UI"/>
              <w:color w:val="00B0F0"/>
              <w:u w:val="single"/>
            </w:rPr>
            <w:t>.</w:t>
          </w:r>
          <w:proofErr w:type="spellStart"/>
          <w:r w:rsidR="00182859">
            <w:rPr>
              <w:rFonts w:cs="Segoe UI"/>
              <w:color w:val="00B0F0"/>
              <w:u w:val="single"/>
              <w:lang w:val="en-US"/>
            </w:rPr>
            <w:t>su</w:t>
          </w:r>
          <w:proofErr w:type="spellEnd"/>
        </w:p>
      </w:tc>
    </w:tr>
  </w:tbl>
  <w:p w14:paraId="3FD84689" w14:textId="77777777" w:rsidR="006121AC" w:rsidRDefault="006121A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62C6F" w14:textId="77777777" w:rsidR="008E1DD8" w:rsidRDefault="008E1DD8" w:rsidP="00B3506A">
      <w:pPr>
        <w:spacing w:after="0" w:line="240" w:lineRule="auto"/>
      </w:pPr>
      <w:r>
        <w:separator/>
      </w:r>
    </w:p>
  </w:footnote>
  <w:footnote w:type="continuationSeparator" w:id="0">
    <w:p w14:paraId="057599FA" w14:textId="77777777" w:rsidR="008E1DD8" w:rsidRDefault="008E1DD8" w:rsidP="00B35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66A"/>
    <w:multiLevelType w:val="hybridMultilevel"/>
    <w:tmpl w:val="F8AC9780"/>
    <w:lvl w:ilvl="0" w:tplc="B114BBA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4D5"/>
    <w:multiLevelType w:val="hybridMultilevel"/>
    <w:tmpl w:val="25AEF2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BE397E"/>
    <w:multiLevelType w:val="hybridMultilevel"/>
    <w:tmpl w:val="F8AC9780"/>
    <w:lvl w:ilvl="0" w:tplc="B114BBA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890DE8"/>
    <w:multiLevelType w:val="hybridMultilevel"/>
    <w:tmpl w:val="6C6ABC28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1525B9"/>
    <w:multiLevelType w:val="hybridMultilevel"/>
    <w:tmpl w:val="DB46A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7486"/>
    <w:multiLevelType w:val="hybridMultilevel"/>
    <w:tmpl w:val="22BE4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038EF"/>
    <w:multiLevelType w:val="hybridMultilevel"/>
    <w:tmpl w:val="C66248D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B0194D"/>
    <w:multiLevelType w:val="hybridMultilevel"/>
    <w:tmpl w:val="BF9EA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733011"/>
    <w:multiLevelType w:val="hybridMultilevel"/>
    <w:tmpl w:val="9CC845C4"/>
    <w:lvl w:ilvl="0" w:tplc="DFF07BBC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401A85"/>
    <w:multiLevelType w:val="hybridMultilevel"/>
    <w:tmpl w:val="3C68A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82C89"/>
    <w:multiLevelType w:val="hybridMultilevel"/>
    <w:tmpl w:val="8B0E0738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799649C"/>
    <w:multiLevelType w:val="hybridMultilevel"/>
    <w:tmpl w:val="1012093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CF2EEF"/>
    <w:multiLevelType w:val="hybridMultilevel"/>
    <w:tmpl w:val="A3F4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72C12"/>
    <w:multiLevelType w:val="hybridMultilevel"/>
    <w:tmpl w:val="B0D6A0B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10923"/>
    <w:multiLevelType w:val="hybridMultilevel"/>
    <w:tmpl w:val="6D4C9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25C34"/>
    <w:multiLevelType w:val="hybridMultilevel"/>
    <w:tmpl w:val="B1465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91099"/>
    <w:multiLevelType w:val="hybridMultilevel"/>
    <w:tmpl w:val="D106646E"/>
    <w:lvl w:ilvl="0" w:tplc="DFF07BB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5EE027F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F90996"/>
    <w:multiLevelType w:val="hybridMultilevel"/>
    <w:tmpl w:val="CBAC3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677D3"/>
    <w:multiLevelType w:val="hybridMultilevel"/>
    <w:tmpl w:val="6FA8F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00620"/>
    <w:multiLevelType w:val="hybridMultilevel"/>
    <w:tmpl w:val="5AA85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021AC"/>
    <w:multiLevelType w:val="hybridMultilevel"/>
    <w:tmpl w:val="E73C9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468C1"/>
    <w:multiLevelType w:val="hybridMultilevel"/>
    <w:tmpl w:val="F02AF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85223"/>
    <w:multiLevelType w:val="hybridMultilevel"/>
    <w:tmpl w:val="85FA50B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BCF16F8"/>
    <w:multiLevelType w:val="hybridMultilevel"/>
    <w:tmpl w:val="AAC83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54E7B"/>
    <w:multiLevelType w:val="hybridMultilevel"/>
    <w:tmpl w:val="4C163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33890"/>
    <w:multiLevelType w:val="hybridMultilevel"/>
    <w:tmpl w:val="351CD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53499"/>
    <w:multiLevelType w:val="hybridMultilevel"/>
    <w:tmpl w:val="2598A4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06BE3"/>
    <w:multiLevelType w:val="hybridMultilevel"/>
    <w:tmpl w:val="4CB65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D5256"/>
    <w:multiLevelType w:val="hybridMultilevel"/>
    <w:tmpl w:val="E362D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C7340"/>
    <w:multiLevelType w:val="hybridMultilevel"/>
    <w:tmpl w:val="4008C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47AED"/>
    <w:multiLevelType w:val="hybridMultilevel"/>
    <w:tmpl w:val="7C0A22D8"/>
    <w:lvl w:ilvl="0" w:tplc="E7D8DB7A">
      <w:numFmt w:val="bullet"/>
      <w:lvlText w:val="—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4B67B6"/>
    <w:multiLevelType w:val="hybridMultilevel"/>
    <w:tmpl w:val="C60A00C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D65E0A"/>
    <w:multiLevelType w:val="hybridMultilevel"/>
    <w:tmpl w:val="C504D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E79B9"/>
    <w:multiLevelType w:val="hybridMultilevel"/>
    <w:tmpl w:val="956E0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632B"/>
    <w:multiLevelType w:val="hybridMultilevel"/>
    <w:tmpl w:val="58B0D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342AC8"/>
    <w:multiLevelType w:val="hybridMultilevel"/>
    <w:tmpl w:val="F8AC9780"/>
    <w:lvl w:ilvl="0" w:tplc="B114BBA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37B5D"/>
    <w:multiLevelType w:val="hybridMultilevel"/>
    <w:tmpl w:val="0914B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20995"/>
    <w:multiLevelType w:val="hybridMultilevel"/>
    <w:tmpl w:val="8690E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8"/>
  </w:num>
  <w:num w:numId="4">
    <w:abstractNumId w:val="26"/>
  </w:num>
  <w:num w:numId="5">
    <w:abstractNumId w:val="23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9"/>
  </w:num>
  <w:num w:numId="11">
    <w:abstractNumId w:val="36"/>
  </w:num>
  <w:num w:numId="12">
    <w:abstractNumId w:val="25"/>
  </w:num>
  <w:num w:numId="13">
    <w:abstractNumId w:val="8"/>
  </w:num>
  <w:num w:numId="14">
    <w:abstractNumId w:val="30"/>
  </w:num>
  <w:num w:numId="15">
    <w:abstractNumId w:val="3"/>
  </w:num>
  <w:num w:numId="16">
    <w:abstractNumId w:val="23"/>
  </w:num>
  <w:num w:numId="17">
    <w:abstractNumId w:val="1"/>
  </w:num>
  <w:num w:numId="18">
    <w:abstractNumId w:val="20"/>
  </w:num>
  <w:num w:numId="19">
    <w:abstractNumId w:val="22"/>
  </w:num>
  <w:num w:numId="20">
    <w:abstractNumId w:val="37"/>
  </w:num>
  <w:num w:numId="21">
    <w:abstractNumId w:val="15"/>
  </w:num>
  <w:num w:numId="22">
    <w:abstractNumId w:val="32"/>
  </w:num>
  <w:num w:numId="23">
    <w:abstractNumId w:val="16"/>
  </w:num>
  <w:num w:numId="24">
    <w:abstractNumId w:val="12"/>
  </w:num>
  <w:num w:numId="25">
    <w:abstractNumId w:val="27"/>
  </w:num>
  <w:num w:numId="26">
    <w:abstractNumId w:val="11"/>
  </w:num>
  <w:num w:numId="27">
    <w:abstractNumId w:val="10"/>
  </w:num>
  <w:num w:numId="28">
    <w:abstractNumId w:val="13"/>
  </w:num>
  <w:num w:numId="29">
    <w:abstractNumId w:val="6"/>
  </w:num>
  <w:num w:numId="30">
    <w:abstractNumId w:val="4"/>
  </w:num>
  <w:num w:numId="31">
    <w:abstractNumId w:val="18"/>
  </w:num>
  <w:num w:numId="32">
    <w:abstractNumId w:val="29"/>
  </w:num>
  <w:num w:numId="33">
    <w:abstractNumId w:val="17"/>
  </w:num>
  <w:num w:numId="34">
    <w:abstractNumId w:val="24"/>
  </w:num>
  <w:num w:numId="35">
    <w:abstractNumId w:val="14"/>
  </w:num>
  <w:num w:numId="36">
    <w:abstractNumId w:val="5"/>
  </w:num>
  <w:num w:numId="37">
    <w:abstractNumId w:val="7"/>
  </w:num>
  <w:num w:numId="38">
    <w:abstractNumId w:val="21"/>
  </w:num>
  <w:num w:numId="39">
    <w:abstractNumId w:val="31"/>
  </w:num>
  <w:num w:numId="40">
    <w:abstractNumId w:val="28"/>
  </w:num>
  <w:num w:numId="41">
    <w:abstractNumId w:val="19"/>
  </w:num>
  <w:num w:numId="42">
    <w:abstractNumId w:val="34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EC"/>
    <w:rsid w:val="00014067"/>
    <w:rsid w:val="00020CBE"/>
    <w:rsid w:val="000320A7"/>
    <w:rsid w:val="00055650"/>
    <w:rsid w:val="00067781"/>
    <w:rsid w:val="00070365"/>
    <w:rsid w:val="000770C2"/>
    <w:rsid w:val="000B3854"/>
    <w:rsid w:val="00131E91"/>
    <w:rsid w:val="00136476"/>
    <w:rsid w:val="00144176"/>
    <w:rsid w:val="0016626F"/>
    <w:rsid w:val="00182859"/>
    <w:rsid w:val="001D7F6E"/>
    <w:rsid w:val="001F2CEF"/>
    <w:rsid w:val="001F4383"/>
    <w:rsid w:val="00201CFE"/>
    <w:rsid w:val="002055E4"/>
    <w:rsid w:val="00217F5C"/>
    <w:rsid w:val="00261101"/>
    <w:rsid w:val="0027264E"/>
    <w:rsid w:val="00283951"/>
    <w:rsid w:val="002B412B"/>
    <w:rsid w:val="00325E35"/>
    <w:rsid w:val="00341901"/>
    <w:rsid w:val="0038235F"/>
    <w:rsid w:val="003A5FF4"/>
    <w:rsid w:val="003F5BD4"/>
    <w:rsid w:val="004029EC"/>
    <w:rsid w:val="00404B0F"/>
    <w:rsid w:val="00406D65"/>
    <w:rsid w:val="00410BAB"/>
    <w:rsid w:val="00412E5C"/>
    <w:rsid w:val="00423687"/>
    <w:rsid w:val="00427DBF"/>
    <w:rsid w:val="00460667"/>
    <w:rsid w:val="004762D6"/>
    <w:rsid w:val="004D1E4D"/>
    <w:rsid w:val="004F6524"/>
    <w:rsid w:val="004F70B1"/>
    <w:rsid w:val="004F7824"/>
    <w:rsid w:val="0052771D"/>
    <w:rsid w:val="00577674"/>
    <w:rsid w:val="00580852"/>
    <w:rsid w:val="005B6850"/>
    <w:rsid w:val="005D27CC"/>
    <w:rsid w:val="005D70F3"/>
    <w:rsid w:val="005E22E4"/>
    <w:rsid w:val="005E4885"/>
    <w:rsid w:val="006121AC"/>
    <w:rsid w:val="0062455E"/>
    <w:rsid w:val="00624E3F"/>
    <w:rsid w:val="00626C5F"/>
    <w:rsid w:val="00630568"/>
    <w:rsid w:val="00656619"/>
    <w:rsid w:val="00671F33"/>
    <w:rsid w:val="00690570"/>
    <w:rsid w:val="006B7595"/>
    <w:rsid w:val="006D7926"/>
    <w:rsid w:val="006E20F0"/>
    <w:rsid w:val="006F00F8"/>
    <w:rsid w:val="007062E8"/>
    <w:rsid w:val="0074404D"/>
    <w:rsid w:val="0075434A"/>
    <w:rsid w:val="00756BC3"/>
    <w:rsid w:val="00783550"/>
    <w:rsid w:val="00792E6F"/>
    <w:rsid w:val="007A0FCA"/>
    <w:rsid w:val="007F0E29"/>
    <w:rsid w:val="00854BCA"/>
    <w:rsid w:val="00867CE8"/>
    <w:rsid w:val="008B1B7F"/>
    <w:rsid w:val="008E1DD8"/>
    <w:rsid w:val="00941C2B"/>
    <w:rsid w:val="00956FF1"/>
    <w:rsid w:val="00964821"/>
    <w:rsid w:val="009830A9"/>
    <w:rsid w:val="00992568"/>
    <w:rsid w:val="009A1635"/>
    <w:rsid w:val="009F1ABF"/>
    <w:rsid w:val="00A03902"/>
    <w:rsid w:val="00A07D78"/>
    <w:rsid w:val="00A87ADA"/>
    <w:rsid w:val="00AA7D60"/>
    <w:rsid w:val="00B31B65"/>
    <w:rsid w:val="00B3506A"/>
    <w:rsid w:val="00B626B0"/>
    <w:rsid w:val="00B92A5A"/>
    <w:rsid w:val="00C01AFB"/>
    <w:rsid w:val="00C36AE4"/>
    <w:rsid w:val="00C404E8"/>
    <w:rsid w:val="00C612F7"/>
    <w:rsid w:val="00C93AC4"/>
    <w:rsid w:val="00CA53ED"/>
    <w:rsid w:val="00CB73E0"/>
    <w:rsid w:val="00CB7887"/>
    <w:rsid w:val="00CF4409"/>
    <w:rsid w:val="00D04EA8"/>
    <w:rsid w:val="00D23730"/>
    <w:rsid w:val="00D26AAF"/>
    <w:rsid w:val="00D5053E"/>
    <w:rsid w:val="00D72114"/>
    <w:rsid w:val="00DD1C4F"/>
    <w:rsid w:val="00DE6E96"/>
    <w:rsid w:val="00DF530D"/>
    <w:rsid w:val="00E023C7"/>
    <w:rsid w:val="00E029B9"/>
    <w:rsid w:val="00E07F73"/>
    <w:rsid w:val="00E30DB9"/>
    <w:rsid w:val="00E31494"/>
    <w:rsid w:val="00E33577"/>
    <w:rsid w:val="00E41E23"/>
    <w:rsid w:val="00E719A7"/>
    <w:rsid w:val="00EA02AD"/>
    <w:rsid w:val="00EB264A"/>
    <w:rsid w:val="00EB5685"/>
    <w:rsid w:val="00F154A2"/>
    <w:rsid w:val="00FB4A5F"/>
    <w:rsid w:val="00FB6C99"/>
    <w:rsid w:val="00FE38B9"/>
    <w:rsid w:val="00FE7843"/>
    <w:rsid w:val="00FF1A91"/>
    <w:rsid w:val="21E1B0D4"/>
    <w:rsid w:val="2713CC02"/>
    <w:rsid w:val="3276F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8464B"/>
  <w15:chartTrackingRefBased/>
  <w15:docId w15:val="{9E90C053-2DB3-4F9E-B2BD-12F47B1B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Calibri" w:hAnsi="Segoe U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CF4409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9"/>
    <w:qFormat/>
    <w:rsid w:val="0038235F"/>
    <w:pPr>
      <w:keepNext/>
      <w:pBdr>
        <w:bottom w:val="single" w:sz="12" w:space="1" w:color="595959"/>
      </w:pBdr>
      <w:spacing w:after="120"/>
      <w:outlineLvl w:val="0"/>
    </w:pPr>
    <w:rPr>
      <w:rFonts w:eastAsia="Times New Roman"/>
      <w:b/>
      <w:bCs/>
      <w:caps/>
      <w:color w:val="404040"/>
      <w:kern w:val="32"/>
      <w:sz w:val="4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8235F"/>
    <w:pPr>
      <w:keepNext/>
      <w:spacing w:after="0" w:line="276" w:lineRule="auto"/>
      <w:outlineLvl w:val="1"/>
    </w:pPr>
    <w:rPr>
      <w:rFonts w:eastAsia="Times New Roman"/>
      <w:bCs/>
      <w:iCs/>
      <w:caps/>
      <w:color w:val="00B0F0"/>
      <w:sz w:val="36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5053E"/>
    <w:pPr>
      <w:keepNext/>
      <w:spacing w:after="120"/>
      <w:outlineLvl w:val="2"/>
    </w:pPr>
    <w:rPr>
      <w:rFonts w:eastAsia="Times New Roman"/>
      <w:b/>
      <w:bCs/>
      <w:sz w:val="40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38235F"/>
    <w:pPr>
      <w:keepNext/>
      <w:outlineLvl w:val="3"/>
    </w:pPr>
    <w:rPr>
      <w:rFonts w:eastAsia="Times New Roman"/>
      <w:bCs/>
      <w:color w:val="00B0F0"/>
      <w:sz w:val="32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FB6C99"/>
    <w:pPr>
      <w:outlineLvl w:val="4"/>
    </w:pPr>
    <w:rPr>
      <w:rFonts w:eastAsia="Times New Roman"/>
      <w:b/>
      <w:bCs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rsid w:val="00341901"/>
    <w:pPr>
      <w:outlineLvl w:val="5"/>
    </w:pPr>
    <w:rPr>
      <w:rFonts w:eastAsia="Times New Roman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6E20F0"/>
    <w:pPr>
      <w:outlineLvl w:val="6"/>
    </w:pPr>
    <w:rPr>
      <w:rFonts w:eastAsia="Times New Roman"/>
      <w:sz w:val="28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41901"/>
    <w:pPr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41901"/>
    <w:pPr>
      <w:outlineLvl w:val="8"/>
    </w:pPr>
    <w:rPr>
      <w:rFonts w:eastAsia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35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3506A"/>
  </w:style>
  <w:style w:type="paragraph" w:styleId="a6">
    <w:name w:val="footer"/>
    <w:basedOn w:val="a0"/>
    <w:link w:val="a7"/>
    <w:uiPriority w:val="99"/>
    <w:unhideWhenUsed/>
    <w:rsid w:val="00B35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3506A"/>
  </w:style>
  <w:style w:type="character" w:styleId="a8">
    <w:name w:val="Hyperlink"/>
    <w:uiPriority w:val="99"/>
    <w:rsid w:val="00B3506A"/>
    <w:rPr>
      <w:rFonts w:ascii="Calibri" w:hAnsi="Calibri"/>
      <w:color w:val="00B0F0"/>
      <w:sz w:val="24"/>
      <w:u w:val="single"/>
    </w:rPr>
  </w:style>
  <w:style w:type="paragraph" w:customStyle="1" w:styleId="H1">
    <w:name w:val="H1"/>
    <w:basedOn w:val="a0"/>
    <w:link w:val="H10"/>
    <w:rsid w:val="00B3506A"/>
    <w:rPr>
      <w:rFonts w:cs="Segoe UI"/>
      <w:b/>
      <w:sz w:val="52"/>
      <w:szCs w:val="52"/>
    </w:rPr>
  </w:style>
  <w:style w:type="paragraph" w:customStyle="1" w:styleId="H2">
    <w:name w:val="H2"/>
    <w:basedOn w:val="H1"/>
    <w:link w:val="H20"/>
    <w:rsid w:val="00A87ADA"/>
    <w:pPr>
      <w:spacing w:line="276" w:lineRule="auto"/>
    </w:pPr>
    <w:rPr>
      <w:b w:val="0"/>
      <w:color w:val="00B0F0"/>
      <w:sz w:val="44"/>
      <w:szCs w:val="44"/>
    </w:rPr>
  </w:style>
  <w:style w:type="character" w:customStyle="1" w:styleId="H10">
    <w:name w:val="H1 Знак"/>
    <w:link w:val="H1"/>
    <w:rsid w:val="00B3506A"/>
    <w:rPr>
      <w:rFonts w:ascii="Segoe UI" w:hAnsi="Segoe UI" w:cs="Segoe UI"/>
      <w:b/>
      <w:sz w:val="52"/>
      <w:szCs w:val="52"/>
    </w:rPr>
  </w:style>
  <w:style w:type="paragraph" w:customStyle="1" w:styleId="H3">
    <w:name w:val="H3"/>
    <w:basedOn w:val="a0"/>
    <w:link w:val="H30"/>
    <w:rsid w:val="00E31494"/>
    <w:rPr>
      <w:rFonts w:cs="Segoe UI"/>
      <w:b/>
      <w:sz w:val="44"/>
      <w:szCs w:val="44"/>
    </w:rPr>
  </w:style>
  <w:style w:type="character" w:customStyle="1" w:styleId="H20">
    <w:name w:val="H2 Знак"/>
    <w:link w:val="H2"/>
    <w:rsid w:val="00A87ADA"/>
    <w:rPr>
      <w:rFonts w:ascii="Segoe UI" w:hAnsi="Segoe UI" w:cs="Segoe UI"/>
      <w:color w:val="00B0F0"/>
      <w:sz w:val="44"/>
      <w:szCs w:val="44"/>
      <w:lang w:eastAsia="en-US"/>
    </w:rPr>
  </w:style>
  <w:style w:type="paragraph" w:customStyle="1" w:styleId="H4">
    <w:name w:val="H4"/>
    <w:basedOn w:val="a0"/>
    <w:link w:val="H40"/>
    <w:rsid w:val="00E31494"/>
    <w:rPr>
      <w:rFonts w:cs="Segoe UI"/>
      <w:color w:val="00B0F0"/>
      <w:sz w:val="32"/>
      <w:szCs w:val="32"/>
    </w:rPr>
  </w:style>
  <w:style w:type="character" w:customStyle="1" w:styleId="H30">
    <w:name w:val="H3 Знак"/>
    <w:link w:val="H3"/>
    <w:rsid w:val="00E31494"/>
    <w:rPr>
      <w:rFonts w:ascii="Segoe UI" w:hAnsi="Segoe UI" w:cs="Segoe UI"/>
      <w:b/>
      <w:sz w:val="44"/>
      <w:szCs w:val="44"/>
    </w:rPr>
  </w:style>
  <w:style w:type="paragraph" w:customStyle="1" w:styleId="LMM-text">
    <w:name w:val="LMM-text"/>
    <w:basedOn w:val="a0"/>
    <w:link w:val="LMM-text0"/>
    <w:qFormat/>
    <w:rsid w:val="00136476"/>
    <w:rPr>
      <w:rFonts w:cs="Segoe UI"/>
    </w:rPr>
  </w:style>
  <w:style w:type="character" w:customStyle="1" w:styleId="H40">
    <w:name w:val="H4 Знак"/>
    <w:link w:val="H4"/>
    <w:rsid w:val="00E31494"/>
    <w:rPr>
      <w:rFonts w:ascii="Segoe UI" w:hAnsi="Segoe UI" w:cs="Segoe UI"/>
      <w:color w:val="00B0F0"/>
      <w:sz w:val="32"/>
      <w:szCs w:val="32"/>
    </w:rPr>
  </w:style>
  <w:style w:type="paragraph" w:styleId="a9">
    <w:name w:val="List Paragraph"/>
    <w:basedOn w:val="a0"/>
    <w:link w:val="aa"/>
    <w:uiPriority w:val="34"/>
    <w:qFormat/>
    <w:rsid w:val="001D7F6E"/>
    <w:pPr>
      <w:contextualSpacing/>
    </w:pPr>
  </w:style>
  <w:style w:type="character" w:customStyle="1" w:styleId="LMM-text0">
    <w:name w:val="LMM-text Знак"/>
    <w:link w:val="LMM-text"/>
    <w:rsid w:val="00136476"/>
    <w:rPr>
      <w:rFonts w:ascii="Segoe UI" w:hAnsi="Segoe UI" w:cs="Segoe UI"/>
      <w:lang w:eastAsia="en-US"/>
    </w:rPr>
  </w:style>
  <w:style w:type="paragraph" w:customStyle="1" w:styleId="H4-2">
    <w:name w:val="H4-2"/>
    <w:basedOn w:val="a0"/>
    <w:link w:val="H4-20"/>
    <w:rsid w:val="00A07D78"/>
    <w:rPr>
      <w:rFonts w:cs="Segoe UI"/>
      <w:sz w:val="28"/>
      <w:szCs w:val="28"/>
    </w:rPr>
  </w:style>
  <w:style w:type="paragraph" w:customStyle="1" w:styleId="a">
    <w:name w:val="Список задач"/>
    <w:basedOn w:val="a9"/>
    <w:link w:val="ab"/>
    <w:qFormat/>
    <w:rsid w:val="0016626F"/>
    <w:pPr>
      <w:numPr>
        <w:numId w:val="3"/>
      </w:numPr>
      <w:spacing w:after="0" w:line="240" w:lineRule="auto"/>
    </w:pPr>
    <w:rPr>
      <w:rFonts w:eastAsia="Times New Roman"/>
    </w:rPr>
  </w:style>
  <w:style w:type="character" w:customStyle="1" w:styleId="H4-20">
    <w:name w:val="H4-2 Знак"/>
    <w:link w:val="H4-2"/>
    <w:rsid w:val="00A07D78"/>
    <w:rPr>
      <w:rFonts w:ascii="Segoe UI" w:hAnsi="Segoe UI" w:cs="Segoe UI"/>
      <w:sz w:val="28"/>
      <w:szCs w:val="28"/>
    </w:rPr>
  </w:style>
  <w:style w:type="character" w:customStyle="1" w:styleId="ab">
    <w:name w:val="Список задач Знак"/>
    <w:link w:val="a"/>
    <w:rsid w:val="0016626F"/>
    <w:rPr>
      <w:rFonts w:ascii="Segoe UI" w:eastAsia="Times New Roman" w:hAnsi="Segoe UI"/>
      <w:lang w:eastAsia="en-US"/>
    </w:rPr>
  </w:style>
  <w:style w:type="character" w:customStyle="1" w:styleId="--04">
    <w:name w:val="КП-Заголовок-04 Знак"/>
    <w:link w:val="--040"/>
    <w:locked/>
    <w:rsid w:val="00671F33"/>
    <w:rPr>
      <w:rFonts w:ascii="BarnaulGrotesk Medium" w:hAnsi="BarnaulGrotesk Medium" w:cs="Calibri"/>
      <w:b/>
      <w:color w:val="00B0F0"/>
      <w:sz w:val="28"/>
      <w:szCs w:val="28"/>
    </w:rPr>
  </w:style>
  <w:style w:type="paragraph" w:customStyle="1" w:styleId="--040">
    <w:name w:val="КП-Заголовок-04"/>
    <w:basedOn w:val="a0"/>
    <w:link w:val="--04"/>
    <w:rsid w:val="00671F33"/>
    <w:pPr>
      <w:spacing w:after="200" w:line="360" w:lineRule="auto"/>
    </w:pPr>
    <w:rPr>
      <w:rFonts w:ascii="BarnaulGrotesk Medium" w:hAnsi="BarnaulGrotesk Medium" w:cs="Calibri"/>
      <w:b/>
      <w:color w:val="00B0F0"/>
      <w:sz w:val="28"/>
      <w:szCs w:val="28"/>
    </w:rPr>
  </w:style>
  <w:style w:type="table" w:styleId="ac">
    <w:name w:val="Table Grid"/>
    <w:basedOn w:val="a2"/>
    <w:uiPriority w:val="39"/>
    <w:rsid w:val="00671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8235F"/>
    <w:rPr>
      <w:rFonts w:ascii="Segoe UI" w:eastAsia="Times New Roman" w:hAnsi="Segoe UI"/>
      <w:b/>
      <w:bCs/>
      <w:caps/>
      <w:color w:val="404040"/>
      <w:kern w:val="32"/>
      <w:sz w:val="44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38235F"/>
    <w:rPr>
      <w:rFonts w:ascii="Segoe UI" w:eastAsia="Times New Roman" w:hAnsi="Segoe UI"/>
      <w:bCs/>
      <w:iCs/>
      <w:caps/>
      <w:color w:val="00B0F0"/>
      <w:sz w:val="3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D5053E"/>
    <w:rPr>
      <w:rFonts w:ascii="Segoe UI" w:eastAsia="Times New Roman" w:hAnsi="Segoe UI"/>
      <w:b/>
      <w:bCs/>
      <w:sz w:val="40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38235F"/>
    <w:rPr>
      <w:rFonts w:ascii="Segoe UI" w:eastAsia="Times New Roman" w:hAnsi="Segoe UI"/>
      <w:bCs/>
      <w:color w:val="00B0F0"/>
      <w:sz w:val="32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FB6C99"/>
    <w:rPr>
      <w:rFonts w:ascii="Segoe UI" w:eastAsia="Times New Roman" w:hAnsi="Segoe UI"/>
      <w:b/>
      <w:bCs/>
      <w:iCs/>
      <w:sz w:val="26"/>
      <w:szCs w:val="26"/>
      <w:lang w:eastAsia="en-US"/>
    </w:rPr>
  </w:style>
  <w:style w:type="paragraph" w:styleId="ad">
    <w:name w:val="No Spacing"/>
    <w:uiPriority w:val="1"/>
    <w:rsid w:val="00341901"/>
    <w:rPr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341901"/>
    <w:rPr>
      <w:rFonts w:ascii="Segoe UI" w:eastAsia="Times New Roman" w:hAnsi="Segoe U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6E20F0"/>
    <w:rPr>
      <w:rFonts w:ascii="Segoe UI" w:eastAsia="Times New Roman" w:hAnsi="Segoe UI" w:cs="Times New Roman"/>
      <w:sz w:val="28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341901"/>
    <w:rPr>
      <w:rFonts w:ascii="Segoe UI" w:eastAsia="Times New Roman" w:hAnsi="Segoe U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341901"/>
    <w:rPr>
      <w:rFonts w:ascii="Segoe UI" w:eastAsia="Times New Roman" w:hAnsi="Segoe UI" w:cs="Times New Roman"/>
      <w:sz w:val="22"/>
      <w:szCs w:val="22"/>
      <w:lang w:eastAsia="en-US"/>
    </w:rPr>
  </w:style>
  <w:style w:type="paragraph" w:styleId="ae">
    <w:name w:val="Title"/>
    <w:basedOn w:val="a0"/>
    <w:next w:val="a0"/>
    <w:link w:val="af"/>
    <w:uiPriority w:val="10"/>
    <w:qFormat/>
    <w:rsid w:val="00341901"/>
    <w:pPr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uiPriority w:val="10"/>
    <w:rsid w:val="00341901"/>
    <w:rPr>
      <w:rFonts w:ascii="Segoe UI" w:eastAsia="Times New Roman" w:hAnsi="Segoe UI" w:cs="Times New Roman"/>
      <w:b/>
      <w:bCs/>
      <w:kern w:val="28"/>
      <w:sz w:val="32"/>
      <w:szCs w:val="32"/>
      <w:lang w:eastAsia="en-US"/>
    </w:rPr>
  </w:style>
  <w:style w:type="paragraph" w:styleId="af0">
    <w:name w:val="Subtitle"/>
    <w:basedOn w:val="a0"/>
    <w:next w:val="a0"/>
    <w:link w:val="af1"/>
    <w:uiPriority w:val="11"/>
    <w:qFormat/>
    <w:rsid w:val="00341901"/>
    <w:pPr>
      <w:jc w:val="center"/>
      <w:outlineLvl w:val="1"/>
    </w:pPr>
    <w:rPr>
      <w:rFonts w:eastAsia="Times New Roman"/>
      <w:sz w:val="24"/>
      <w:szCs w:val="24"/>
    </w:rPr>
  </w:style>
  <w:style w:type="character" w:customStyle="1" w:styleId="af1">
    <w:name w:val="Подзаголовок Знак"/>
    <w:link w:val="af0"/>
    <w:uiPriority w:val="11"/>
    <w:rsid w:val="00341901"/>
    <w:rPr>
      <w:rFonts w:ascii="Segoe UI" w:eastAsia="Times New Roman" w:hAnsi="Segoe UI" w:cs="Times New Roman"/>
      <w:sz w:val="24"/>
      <w:szCs w:val="24"/>
      <w:lang w:eastAsia="en-US"/>
    </w:rPr>
  </w:style>
  <w:style w:type="character" w:styleId="af2">
    <w:name w:val="Subtle Emphasis"/>
    <w:uiPriority w:val="19"/>
    <w:qFormat/>
    <w:rsid w:val="00341901"/>
    <w:rPr>
      <w:rFonts w:ascii="Segoe UI" w:hAnsi="Segoe UI"/>
      <w:i/>
      <w:iCs/>
      <w:color w:val="404040"/>
      <w:sz w:val="20"/>
    </w:rPr>
  </w:style>
  <w:style w:type="character" w:styleId="af3">
    <w:name w:val="Emphasis"/>
    <w:uiPriority w:val="20"/>
    <w:qFormat/>
    <w:rsid w:val="00341901"/>
    <w:rPr>
      <w:rFonts w:ascii="Segoe UI" w:hAnsi="Segoe UI"/>
      <w:i/>
      <w:iCs/>
    </w:rPr>
  </w:style>
  <w:style w:type="character" w:styleId="af4">
    <w:name w:val="Intense Emphasis"/>
    <w:uiPriority w:val="21"/>
    <w:qFormat/>
    <w:rsid w:val="006E20F0"/>
    <w:rPr>
      <w:i/>
      <w:iCs/>
      <w:color w:val="5B9BD5"/>
    </w:rPr>
  </w:style>
  <w:style w:type="character" w:styleId="af5">
    <w:name w:val="Strong"/>
    <w:uiPriority w:val="22"/>
    <w:qFormat/>
    <w:rsid w:val="006E20F0"/>
    <w:rPr>
      <w:rFonts w:ascii="Segoe UI" w:hAnsi="Segoe UI"/>
      <w:b/>
      <w:bCs/>
    </w:rPr>
  </w:style>
  <w:style w:type="paragraph" w:styleId="21">
    <w:name w:val="Quote"/>
    <w:basedOn w:val="a0"/>
    <w:next w:val="a0"/>
    <w:link w:val="22"/>
    <w:uiPriority w:val="29"/>
    <w:qFormat/>
    <w:rsid w:val="006E20F0"/>
    <w:pPr>
      <w:ind w:left="862" w:right="862"/>
      <w:jc w:val="center"/>
    </w:pPr>
    <w:rPr>
      <w:i/>
      <w:iCs/>
      <w:color w:val="404040"/>
    </w:rPr>
  </w:style>
  <w:style w:type="character" w:customStyle="1" w:styleId="22">
    <w:name w:val="Цитата 2 Знак"/>
    <w:link w:val="21"/>
    <w:uiPriority w:val="29"/>
    <w:rsid w:val="006E20F0"/>
    <w:rPr>
      <w:rFonts w:ascii="Segoe UI" w:hAnsi="Segoe UI"/>
      <w:i/>
      <w:iCs/>
      <w:color w:val="404040"/>
      <w:sz w:val="22"/>
      <w:szCs w:val="22"/>
      <w:lang w:eastAsia="en-US"/>
    </w:rPr>
  </w:style>
  <w:style w:type="paragraph" w:styleId="af6">
    <w:name w:val="Intense Quote"/>
    <w:basedOn w:val="a0"/>
    <w:next w:val="a0"/>
    <w:link w:val="af7"/>
    <w:uiPriority w:val="30"/>
    <w:qFormat/>
    <w:rsid w:val="006E20F0"/>
    <w:pPr>
      <w:pBdr>
        <w:top w:val="single" w:sz="4" w:space="10" w:color="5B9BD5"/>
        <w:bottom w:val="single" w:sz="4" w:space="10" w:color="5B9BD5"/>
      </w:pBdr>
      <w:spacing w:before="360" w:after="360"/>
      <w:ind w:left="862" w:right="862"/>
      <w:jc w:val="center"/>
    </w:pPr>
    <w:rPr>
      <w:i/>
      <w:iCs/>
      <w:color w:val="5B9BD5"/>
    </w:rPr>
  </w:style>
  <w:style w:type="character" w:customStyle="1" w:styleId="af7">
    <w:name w:val="Выделенная цитата Знак"/>
    <w:link w:val="af6"/>
    <w:uiPriority w:val="30"/>
    <w:rsid w:val="006E20F0"/>
    <w:rPr>
      <w:rFonts w:ascii="Segoe UI" w:hAnsi="Segoe UI"/>
      <w:i/>
      <w:iCs/>
      <w:color w:val="5B9BD5"/>
      <w:sz w:val="22"/>
      <w:szCs w:val="22"/>
      <w:lang w:eastAsia="en-US"/>
    </w:rPr>
  </w:style>
  <w:style w:type="character" w:styleId="af8">
    <w:name w:val="Subtle Reference"/>
    <w:uiPriority w:val="31"/>
    <w:qFormat/>
    <w:rsid w:val="006E20F0"/>
    <w:rPr>
      <w:smallCaps/>
      <w:color w:val="5A5A5A"/>
    </w:rPr>
  </w:style>
  <w:style w:type="character" w:styleId="af9">
    <w:name w:val="Intense Reference"/>
    <w:uiPriority w:val="32"/>
    <w:qFormat/>
    <w:rsid w:val="006E20F0"/>
    <w:rPr>
      <w:b/>
      <w:bCs/>
      <w:smallCaps/>
      <w:color w:val="5B9BD5"/>
      <w:spacing w:val="5"/>
    </w:rPr>
  </w:style>
  <w:style w:type="character" w:styleId="afa">
    <w:name w:val="Book Title"/>
    <w:uiPriority w:val="33"/>
    <w:qFormat/>
    <w:rsid w:val="006E20F0"/>
    <w:rPr>
      <w:rFonts w:ascii="Segoe UI" w:hAnsi="Segoe UI"/>
      <w:b/>
      <w:bCs/>
      <w:i/>
      <w:iCs/>
      <w:spacing w:val="5"/>
    </w:rPr>
  </w:style>
  <w:style w:type="character" w:customStyle="1" w:styleId="aa">
    <w:name w:val="Абзац списка Знак"/>
    <w:link w:val="a9"/>
    <w:uiPriority w:val="34"/>
    <w:rsid w:val="001D7F6E"/>
    <w:rPr>
      <w:rFonts w:ascii="Segoe UI" w:hAnsi="Segoe UI"/>
      <w:szCs w:val="22"/>
      <w:lang w:eastAsia="en-US"/>
    </w:rPr>
  </w:style>
  <w:style w:type="table" w:customStyle="1" w:styleId="afb">
    <w:name w:val="Фирменный"/>
    <w:basedOn w:val="a2"/>
    <w:uiPriority w:val="99"/>
    <w:rsid w:val="009A1635"/>
    <w:pPr>
      <w:contextualSpacing/>
    </w:pPr>
    <w:rPr>
      <w:color w:val="000000"/>
    </w:rPr>
    <w:tblPr>
      <w:tblStyleRowBandSize w:val="1"/>
      <w:tblStyleColBandSize w:val="1"/>
      <w:tblBorders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  <w:insideH w:val="single" w:sz="4" w:space="0" w:color="F2F2F2"/>
        <w:insideV w:val="single" w:sz="4" w:space="0" w:color="F2F2F2"/>
      </w:tblBorders>
    </w:tblPr>
    <w:tcPr>
      <w:shd w:val="clear" w:color="auto" w:fill="FFFFFF"/>
      <w:tcMar>
        <w:left w:w="57" w:type="dxa"/>
        <w:right w:w="57" w:type="dxa"/>
      </w:tcMar>
      <w:vAlign w:val="center"/>
    </w:tcPr>
    <w:tblStylePr w:type="firstRow">
      <w:pPr>
        <w:wordWrap/>
        <w:spacing w:beforeLines="0" w:before="240" w:beforeAutospacing="0" w:afterLines="0" w:after="240" w:afterAutospacing="0" w:line="0" w:lineRule="atLeast"/>
        <w:ind w:leftChars="0" w:left="0" w:rightChars="0" w:right="0"/>
        <w:contextualSpacing/>
        <w:jc w:val="center"/>
        <w:outlineLvl w:val="9"/>
      </w:pPr>
      <w:rPr>
        <w:rFonts w:ascii="Segoe UI" w:hAnsi="Segoe UI"/>
        <w:b/>
        <w:color w:val="FFFFFF" w:themeColor="background1"/>
        <w:spacing w:val="0"/>
        <w:w w:val="100"/>
        <w:position w:val="0"/>
        <w:sz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B0F0"/>
      </w:tcPr>
    </w:tblStylePr>
    <w:tblStylePr w:type="lastRow">
      <w:rPr>
        <w:rFonts w:ascii="Segoe UI" w:hAnsi="Segoe UI"/>
        <w:b/>
        <w:color w:val="auto"/>
        <w:sz w:val="20"/>
      </w:rPr>
      <w:tblPr/>
      <w:tcPr>
        <w:shd w:val="clear" w:color="auto" w:fill="BFBFBF" w:themeFill="background1" w:themeFillShade="BF"/>
      </w:tcPr>
    </w:tblStylePr>
    <w:tblStylePr w:type="firstCol">
      <w:rPr>
        <w:rFonts w:ascii="Segoe UI" w:hAnsi="Segoe UI"/>
        <w:sz w:val="20"/>
      </w:rPr>
    </w:tblStylePr>
    <w:tblStylePr w:type="lastCol">
      <w:pPr>
        <w:wordWrap/>
        <w:spacing w:beforeLines="0" w:before="120" w:beforeAutospacing="0" w:afterLines="0" w:after="120" w:afterAutospacing="0"/>
        <w:jc w:val="center"/>
      </w:pPr>
      <w:rPr>
        <w:rFonts w:ascii="Segoe UI" w:hAnsi="Segoe UI"/>
        <w:spacing w:val="0"/>
        <w:w w:val="100"/>
        <w:position w:val="0"/>
        <w:sz w:val="20"/>
      </w:rPr>
    </w:tblStylePr>
    <w:tblStylePr w:type="band1Vert">
      <w:rPr>
        <w:rFonts w:ascii="Segoe UI" w:hAnsi="Segoe UI"/>
        <w:sz w:val="20"/>
      </w:rPr>
    </w:tblStylePr>
    <w:tblStylePr w:type="band2Vert">
      <w:rPr>
        <w:rFonts w:ascii="Segoe UI" w:hAnsi="Segoe UI"/>
        <w:sz w:val="20"/>
      </w:rPr>
    </w:tblStylePr>
    <w:tblStylePr w:type="band1Horz">
      <w:rPr>
        <w:rFonts w:ascii="Segoe UI" w:hAnsi="Segoe UI"/>
        <w:sz w:val="20"/>
      </w:rPr>
      <w:tblPr/>
      <w:tcPr>
        <w:shd w:val="clear" w:color="auto" w:fill="FFFFFF"/>
      </w:tcPr>
    </w:tblStylePr>
    <w:tblStylePr w:type="band2Horz">
      <w:rPr>
        <w:rFonts w:ascii="Segoe UI" w:hAnsi="Segoe UI"/>
        <w:sz w:val="20"/>
      </w:rPr>
      <w:tblPr/>
      <w:tcPr>
        <w:shd w:val="clear" w:color="auto" w:fill="D9D9D9" w:themeFill="background1" w:themeFillShade="D9"/>
      </w:tcPr>
    </w:tblStylePr>
  </w:style>
  <w:style w:type="paragraph" w:styleId="afc">
    <w:name w:val="Normal (Web)"/>
    <w:basedOn w:val="a0"/>
    <w:uiPriority w:val="99"/>
    <w:semiHidden/>
    <w:unhideWhenUsed/>
    <w:rsid w:val="00C404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51">
    <w:name w:val="Plain Table 5"/>
    <w:basedOn w:val="a2"/>
    <w:uiPriority w:val="45"/>
    <w:rsid w:val="00CB73E0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d">
    <w:name w:val="FollowedHyperlink"/>
    <w:basedOn w:val="a1"/>
    <w:uiPriority w:val="99"/>
    <w:semiHidden/>
    <w:unhideWhenUsed/>
    <w:rsid w:val="00992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5ebbb8e5f2cfeb001697d05c.mockapi.io/user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igma.com/file/Ie7OB6ojFjU4a1YEGZ5OXE/%D0%9E%D1%84%D0%BE%D1%80%D0%BC%D0%B8%D1%82%D1%8C-%D1%82%D0%B0%D0%B1%D0%BB%D0%B8%D1%86%D1%83-%D0%B4%D0%BB%D1%8F-%D0%B2%D0%B5%D1%80%D1%81%D1%82%D0%BA%D0%B8-(Copy)?node-id=101%3A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dolinin\AppData\Roaming\Skype\My%20Skype%20Received%20Files\&#1060;&#1080;&#1088;&#1084;&#1077;&#1085;&#1085;&#1099;&#1081;%20&#1089;&#1090;&#1080;&#1083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043470D509C1B49BA876A70BC2D7CA4" ma:contentTypeVersion="12" ma:contentTypeDescription="Создание документа." ma:contentTypeScope="" ma:versionID="a000b25b6d17458bfc6fdd4b61cbaf87">
  <xsd:schema xmlns:xsd="http://www.w3.org/2001/XMLSchema" xmlns:xs="http://www.w3.org/2001/XMLSchema" xmlns:p="http://schemas.microsoft.com/office/2006/metadata/properties" xmlns:ns2="40168827-7f6b-4b31-ac5d-c8c654caa995" xmlns:ns3="81823012-892d-41fd-9a11-6df59b4000b3" targetNamespace="http://schemas.microsoft.com/office/2006/metadata/properties" ma:root="true" ma:fieldsID="ce4f12648d0eaaf38cf31941b976f088" ns2:_="" ns3:_="">
    <xsd:import namespace="40168827-7f6b-4b31-ac5d-c8c654caa995"/>
    <xsd:import namespace="81823012-892d-41fd-9a11-6df59b400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68827-7f6b-4b31-ac5d-c8c654caa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23012-892d-41fd-9a11-6df59b4000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823012-892d-41fd-9a11-6df59b4000b3">
      <UserInfo>
        <DisplayName>Производство — участники</DisplayName>
        <AccountId>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D13CF-A954-45E4-A344-CC888AC51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68827-7f6b-4b31-ac5d-c8c654caa995"/>
    <ds:schemaRef ds:uri="81823012-892d-41fd-9a11-6df59b400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6D09F3-1325-4D9C-8476-FDAD54FB70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01165-F708-4394-80A0-75676BB08E6E}">
  <ds:schemaRefs>
    <ds:schemaRef ds:uri="http://schemas.microsoft.com/office/2006/metadata/properties"/>
    <ds:schemaRef ds:uri="http://schemas.microsoft.com/office/infopath/2007/PartnerControls"/>
    <ds:schemaRef ds:uri="81823012-892d-41fd-9a11-6df59b4000b3"/>
  </ds:schemaRefs>
</ds:datastoreItem>
</file>

<file path=customXml/itemProps4.xml><?xml version="1.0" encoding="utf-8"?>
<ds:datastoreItem xmlns:ds="http://schemas.openxmlformats.org/officeDocument/2006/customXml" ds:itemID="{B2B3E91C-C981-4528-9416-1009A672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Фирменный стиль</Template>
  <TotalTime>0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Шаблон_документа_WORD</vt:lpstr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Шаблон_документа_WORD</dc:title>
  <dc:subject/>
  <dc:creator>Долинин Алексей</dc:creator>
  <cp:keywords/>
  <dc:description/>
  <cp:lastModifiedBy>Байбитов Иван</cp:lastModifiedBy>
  <cp:revision>2</cp:revision>
  <dcterms:created xsi:type="dcterms:W3CDTF">2023-01-26T10:10:00Z</dcterms:created>
  <dcterms:modified xsi:type="dcterms:W3CDTF">2023-01-26T10:10:00Z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0x0101002043470D509C1B49BA876A70BC2D7CA4</vt:lpwstr>
  </property>
  <property fmtid="{D5CDD505-2E9C-101B-9397-08002B2CF9AE}" pid="3" name="_dlc_DocIdItemGuid">
    <vt:lpwstr>ea23176a-0e10-4eb2-82c1-e36996a535f4</vt:lpwstr>
  </property>
  <property fmtid="{D5CDD505-2E9C-101B-9397-08002B2CF9AE}" pid="4" name="Order">
    <vt:r8>11300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haredFileIndex">
    <vt:lpwstr/>
  </property>
  <property fmtid="{D5CDD505-2E9C-101B-9397-08002B2CF9AE}" pid="9" name="_SourceUrl">
    <vt:lpwstr/>
  </property>
</Properties>
</file>